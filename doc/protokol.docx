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83"/>
        <w:gridCol w:w="425"/>
        <w:gridCol w:w="1276"/>
        <w:gridCol w:w="727"/>
        <w:gridCol w:w="148"/>
        <w:gridCol w:w="844"/>
        <w:gridCol w:w="426"/>
        <w:gridCol w:w="6"/>
        <w:gridCol w:w="1098"/>
        <w:gridCol w:w="6"/>
        <w:gridCol w:w="313"/>
        <w:gridCol w:w="1134"/>
        <w:gridCol w:w="77"/>
        <w:gridCol w:w="1216"/>
        <w:gridCol w:w="944"/>
        <w:gridCol w:w="6"/>
      </w:tblGrid>
      <w:tr w:rsidR="0086268A" w14:paraId="377AAC5D" w14:textId="77777777" w:rsidTr="00EC20FE">
        <w:trPr>
          <w:trHeight w:val="1375"/>
        </w:trPr>
        <w:tc>
          <w:tcPr>
            <w:tcW w:w="11056" w:type="dxa"/>
            <w:gridSpan w:val="1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16DFB9A" w14:textId="77777777" w:rsidR="0086268A" w:rsidRDefault="0086268A">
            <w:pPr>
              <w:pStyle w:val="Nadpis2"/>
              <w:rPr>
                <w:sz w:val="34"/>
              </w:rPr>
            </w:pPr>
            <w:bookmarkStart w:id="0" w:name="_Toc72774870"/>
            <w:bookmarkStart w:id="1" w:name="_Toc73129829"/>
            <w:bookmarkStart w:id="2" w:name="_Toc87627436"/>
            <w:bookmarkStart w:id="3" w:name="_Toc87630497"/>
            <w:bookmarkStart w:id="4" w:name="_Toc90310757"/>
            <w:bookmarkStart w:id="5" w:name="_Toc93237842"/>
            <w:r>
              <w:rPr>
                <w:sz w:val="34"/>
              </w:rPr>
              <w:t>Vyšší odborná škola a Střední průmyslová škola elektrotechnická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135A00EA" w14:textId="77777777" w:rsidR="0086268A" w:rsidRDefault="0086268A">
            <w:pPr>
              <w:pStyle w:val="Nadpis2"/>
              <w:rPr>
                <w:sz w:val="34"/>
              </w:rPr>
            </w:pPr>
            <w:bookmarkStart w:id="6" w:name="_Toc72774871"/>
            <w:bookmarkStart w:id="7" w:name="_Toc73129830"/>
            <w:bookmarkStart w:id="8" w:name="_Toc87627437"/>
            <w:bookmarkStart w:id="9" w:name="_Toc87630498"/>
            <w:bookmarkStart w:id="10" w:name="_Toc90310758"/>
            <w:bookmarkStart w:id="11" w:name="_Toc93237843"/>
            <w:r>
              <w:rPr>
                <w:sz w:val="34"/>
              </w:rPr>
              <w:t>Božetěchova 3, Olomouc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7EE1CCCC" w14:textId="3D148D02" w:rsidR="0086268A" w:rsidRDefault="00973CA9">
            <w:pPr>
              <w:pStyle w:val="Nadpis1"/>
            </w:pPr>
            <w:bookmarkStart w:id="12" w:name="_Toc93237844"/>
            <w:r>
              <w:rPr>
                <w:sz w:val="34"/>
              </w:rPr>
              <w:t>Mikroprocesorová technika</w:t>
            </w:r>
            <w:bookmarkEnd w:id="12"/>
          </w:p>
        </w:tc>
      </w:tr>
      <w:tr w:rsidR="0086268A" w14:paraId="62649866" w14:textId="77777777" w:rsidTr="00EC20FE">
        <w:trPr>
          <w:trHeight w:val="1665"/>
        </w:trPr>
        <w:tc>
          <w:tcPr>
            <w:tcW w:w="11056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833482B" w14:textId="5F44E488" w:rsidR="0086268A" w:rsidRDefault="0099139A">
            <w:pPr>
              <w:rPr>
                <w:rFonts w:ascii="Toronto" w:hAnsi="Toronto"/>
                <w:b/>
                <w:color w:val="808080"/>
                <w:sz w:val="84"/>
              </w:rPr>
            </w:pPr>
            <w:r w:rsidRPr="0099139A">
              <w:rPr>
                <w:rFonts w:ascii="Toronto" w:hAnsi="Toronto"/>
                <w:b/>
                <w:color w:val="808080"/>
                <w:sz w:val="82"/>
                <w:szCs w:val="18"/>
              </w:rPr>
              <w:t xml:space="preserve"> </w:t>
            </w:r>
            <w:r w:rsidRPr="0099139A">
              <w:rPr>
                <w:rFonts w:ascii="Toronto" w:hAnsi="Toronto"/>
                <w:b/>
                <w:color w:val="808080"/>
                <w:sz w:val="76"/>
                <w:szCs w:val="12"/>
              </w:rPr>
              <w:t>ZÁVĚR</w:t>
            </w:r>
            <w:r>
              <w:rPr>
                <w:rFonts w:ascii="Toronto" w:hAnsi="Toronto"/>
                <w:b/>
                <w:color w:val="808080"/>
                <w:sz w:val="76"/>
                <w:szCs w:val="12"/>
              </w:rPr>
              <w:t>E</w:t>
            </w:r>
            <w:r w:rsidRPr="0099139A">
              <w:rPr>
                <w:rFonts w:ascii="Toronto" w:hAnsi="Toronto"/>
                <w:b/>
                <w:color w:val="808080"/>
                <w:sz w:val="76"/>
                <w:szCs w:val="12"/>
              </w:rPr>
              <w:t>ČNÝ PROJEKT MIT</w:t>
            </w:r>
          </w:p>
        </w:tc>
      </w:tr>
      <w:tr w:rsidR="0086268A" w14:paraId="54ED0FEF" w14:textId="77777777" w:rsidTr="00EC20FE">
        <w:trPr>
          <w:cantSplit/>
          <w:trHeight w:val="5833"/>
        </w:trPr>
        <w:tc>
          <w:tcPr>
            <w:tcW w:w="11056" w:type="dxa"/>
            <w:gridSpan w:val="18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0"/>
              </w:rPr>
              <w:id w:val="194132908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8F4E716" w14:textId="13DB9D61" w:rsidR="0099139A" w:rsidRPr="005F207D" w:rsidRDefault="0099139A" w:rsidP="0099139A">
                <w:pPr>
                  <w:pStyle w:val="Nadpisobsahu"/>
                  <w:ind w:left="375" w:right="2836"/>
                  <w:rPr>
                    <w:b/>
                    <w:bCs/>
                  </w:rPr>
                </w:pPr>
                <w:r w:rsidRPr="005F207D">
                  <w:rPr>
                    <w:b/>
                    <w:bCs/>
                  </w:rPr>
                  <w:t>Obsah</w:t>
                </w:r>
              </w:p>
              <w:p w14:paraId="6B314E54" w14:textId="77777777" w:rsidR="00DC1F40" w:rsidRPr="00DC1F40" w:rsidRDefault="00DC1F40" w:rsidP="00DC1F40"/>
              <w:p w14:paraId="19B65D31" w14:textId="72EA6FA6" w:rsidR="00CD465E" w:rsidRDefault="0099139A" w:rsidP="00CD465E">
                <w:pPr>
                  <w:pStyle w:val="Obsah2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3237847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S</w:t>
                  </w:r>
                  <w:r w:rsidR="00CD465E" w:rsidRPr="00053CC5">
                    <w:rPr>
                      <w:rStyle w:val="Hypertextovodkaz"/>
                      <w:b/>
                      <w:caps/>
                      <w:noProof/>
                    </w:rPr>
                    <w:t>chéma ZAPOJENÍ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_Toc93237847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2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21F387" w14:textId="105C635F" w:rsidR="00CD465E" w:rsidRDefault="007068AF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48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SLOVNÍ POPIS ZAPOJENÍ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_Toc93237848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2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C82006" w14:textId="61214688" w:rsidR="00CD465E" w:rsidRDefault="007068AF" w:rsidP="00CD465E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49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BLOKOVÉ SCHÉMA ZAPOJENÍ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_Toc93237849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2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817D8B" w14:textId="77C34D7D" w:rsidR="00CD465E" w:rsidRDefault="007068AF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51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SLOVNÍ POPIS PŘÍPRAVKŮ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_Toc93237851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3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B9FE9C" w14:textId="55366D06" w:rsidR="00CD465E" w:rsidRDefault="007068AF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52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SLOVNÍ POPIS FUNKCE PROGRAMU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_Toc93237852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3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90F47B" w14:textId="617C151A" w:rsidR="00CD465E" w:rsidRDefault="007068AF" w:rsidP="00CD465E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53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VÝVOJOVÝ DIAGRAM PROGRAMU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_Toc93237853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4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FFF5A9" w14:textId="3E2F79C9" w:rsidR="00CD465E" w:rsidRDefault="007068AF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55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ZÁVĚR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_Toc93237855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5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ECA6C0" w14:textId="01406215" w:rsidR="00CD465E" w:rsidRDefault="007068AF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val="en-US" w:eastAsia="en-US"/>
                  </w:rPr>
                </w:pPr>
                <w:hyperlink w:anchor="_Toc93237857" w:history="1">
                  <w:r w:rsidR="00CD465E" w:rsidRPr="00053CC5">
                    <w:rPr>
                      <w:rStyle w:val="Hypertextovodkaz"/>
                      <w:b/>
                      <w:noProof/>
                    </w:rPr>
                    <w:t>UKÁZKA PROGRAMU</w:t>
                  </w:r>
                  <w:r w:rsidR="00CD465E">
                    <w:rPr>
                      <w:noProof/>
                      <w:webHidden/>
                    </w:rPr>
                    <w:tab/>
                  </w:r>
                  <w:r w:rsidR="00CD465E">
                    <w:rPr>
                      <w:noProof/>
                      <w:webHidden/>
                    </w:rPr>
                    <w:fldChar w:fldCharType="begin"/>
                  </w:r>
                  <w:r w:rsidR="00CD465E">
                    <w:rPr>
                      <w:noProof/>
                      <w:webHidden/>
                    </w:rPr>
                    <w:instrText xml:space="preserve"> PAGEREF _Toc93237857 \h </w:instrText>
                  </w:r>
                  <w:r w:rsidR="00CD465E">
                    <w:rPr>
                      <w:noProof/>
                      <w:webHidden/>
                    </w:rPr>
                  </w:r>
                  <w:r w:rsidR="00CD465E">
                    <w:rPr>
                      <w:noProof/>
                      <w:webHidden/>
                    </w:rPr>
                    <w:fldChar w:fldCharType="separate"/>
                  </w:r>
                  <w:r w:rsidR="00874EAB">
                    <w:rPr>
                      <w:noProof/>
                      <w:webHidden/>
                    </w:rPr>
                    <w:t>6</w:t>
                  </w:r>
                  <w:r w:rsidR="00CD46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5220DD" w14:textId="3EC5C308" w:rsidR="0099139A" w:rsidRDefault="0099139A" w:rsidP="0099139A">
                <w:pPr>
                  <w:tabs>
                    <w:tab w:val="right" w:pos="10365"/>
                  </w:tabs>
                  <w:ind w:left="374" w:right="226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0E0142D" w14:textId="77777777" w:rsidR="0099139A" w:rsidRDefault="0099139A" w:rsidP="0099139A">
            <w:pPr>
              <w:rPr>
                <w:sz w:val="18"/>
              </w:rPr>
            </w:pPr>
          </w:p>
          <w:p w14:paraId="57A64A74" w14:textId="77777777" w:rsidR="0099139A" w:rsidRDefault="0099139A" w:rsidP="0099139A">
            <w:pPr>
              <w:rPr>
                <w:sz w:val="18"/>
              </w:rPr>
            </w:pPr>
          </w:p>
          <w:p w14:paraId="41F06C04" w14:textId="77777777" w:rsidR="0099139A" w:rsidRDefault="0099139A" w:rsidP="0099139A">
            <w:pPr>
              <w:rPr>
                <w:sz w:val="18"/>
              </w:rPr>
            </w:pPr>
          </w:p>
          <w:p w14:paraId="2EA93F7E" w14:textId="2DF5A210" w:rsidR="00DC1F40" w:rsidRDefault="00DC1F40" w:rsidP="0099139A">
            <w:pPr>
              <w:rPr>
                <w:sz w:val="18"/>
              </w:rPr>
            </w:pPr>
          </w:p>
          <w:p w14:paraId="4356F8C2" w14:textId="7A92061C" w:rsidR="00DC1F40" w:rsidRDefault="00DC1F40" w:rsidP="0099139A">
            <w:pPr>
              <w:rPr>
                <w:sz w:val="18"/>
              </w:rPr>
            </w:pPr>
          </w:p>
          <w:p w14:paraId="4F0165FE" w14:textId="03B2AB00" w:rsidR="00DC1F40" w:rsidRDefault="00DC1F40" w:rsidP="0099139A">
            <w:pPr>
              <w:rPr>
                <w:sz w:val="18"/>
              </w:rPr>
            </w:pPr>
          </w:p>
          <w:p w14:paraId="7856DDC9" w14:textId="37877077" w:rsidR="00DC1F40" w:rsidRDefault="00DC1F40" w:rsidP="0099139A">
            <w:pPr>
              <w:rPr>
                <w:sz w:val="18"/>
              </w:rPr>
            </w:pPr>
          </w:p>
          <w:p w14:paraId="61F2563A" w14:textId="28E2D679" w:rsidR="00DC1F40" w:rsidRDefault="00DC1F40" w:rsidP="0099139A">
            <w:pPr>
              <w:rPr>
                <w:sz w:val="18"/>
              </w:rPr>
            </w:pPr>
          </w:p>
          <w:p w14:paraId="214AACE9" w14:textId="48D82F06" w:rsidR="00DC1F40" w:rsidRDefault="00DC1F40" w:rsidP="0099139A">
            <w:pPr>
              <w:rPr>
                <w:sz w:val="18"/>
              </w:rPr>
            </w:pPr>
          </w:p>
          <w:p w14:paraId="2890E4DA" w14:textId="59A859B5" w:rsidR="00DC1F40" w:rsidRDefault="00DC1F40" w:rsidP="0099139A">
            <w:pPr>
              <w:rPr>
                <w:sz w:val="18"/>
              </w:rPr>
            </w:pPr>
          </w:p>
          <w:p w14:paraId="2A865EC7" w14:textId="7FEED2F4" w:rsidR="00DC1F40" w:rsidRDefault="00DC1F40" w:rsidP="0099139A">
            <w:pPr>
              <w:rPr>
                <w:sz w:val="18"/>
              </w:rPr>
            </w:pPr>
          </w:p>
          <w:p w14:paraId="081FD29B" w14:textId="47DF3071" w:rsidR="00DC1F40" w:rsidRDefault="00DC1F40" w:rsidP="0099139A">
            <w:pPr>
              <w:rPr>
                <w:sz w:val="18"/>
              </w:rPr>
            </w:pPr>
          </w:p>
          <w:p w14:paraId="4492A6A8" w14:textId="77777777" w:rsidR="00DC1F40" w:rsidRDefault="00DC1F40" w:rsidP="0099139A">
            <w:pPr>
              <w:rPr>
                <w:sz w:val="18"/>
              </w:rPr>
            </w:pPr>
          </w:p>
          <w:p w14:paraId="52E15974" w14:textId="77777777" w:rsidR="0099139A" w:rsidRDefault="0099139A" w:rsidP="0099139A">
            <w:pPr>
              <w:rPr>
                <w:sz w:val="18"/>
              </w:rPr>
            </w:pPr>
          </w:p>
          <w:p w14:paraId="4BAA924F" w14:textId="77777777" w:rsidR="0099139A" w:rsidRDefault="0099139A" w:rsidP="0099139A">
            <w:pPr>
              <w:rPr>
                <w:sz w:val="18"/>
              </w:rPr>
            </w:pPr>
          </w:p>
          <w:p w14:paraId="65348C2B" w14:textId="77777777" w:rsidR="0099139A" w:rsidRDefault="0099139A" w:rsidP="0099139A">
            <w:pPr>
              <w:rPr>
                <w:sz w:val="18"/>
              </w:rPr>
            </w:pPr>
          </w:p>
          <w:p w14:paraId="5BE0AA2B" w14:textId="69BBD057" w:rsidR="0099139A" w:rsidRPr="0099139A" w:rsidRDefault="0099139A" w:rsidP="0099139A">
            <w:pPr>
              <w:rPr>
                <w:sz w:val="18"/>
              </w:rPr>
            </w:pPr>
          </w:p>
        </w:tc>
      </w:tr>
      <w:tr w:rsidR="0086268A" w14:paraId="767B6B09" w14:textId="77777777" w:rsidTr="00EC20FE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25891546" w14:textId="77777777" w:rsidR="0086268A" w:rsidRDefault="0086268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701E2EB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427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3E6B0599" w14:textId="77777777" w:rsidR="0086268A" w:rsidRDefault="0086268A">
            <w:pPr>
              <w:rPr>
                <w:sz w:val="18"/>
              </w:rPr>
            </w:pPr>
          </w:p>
        </w:tc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2AC28936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4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0416B32A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5E3FDDD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468EFC8C" w14:textId="77777777" w:rsidR="0086268A" w:rsidRDefault="0086268A">
            <w:pPr>
              <w:jc w:val="center"/>
              <w:rPr>
                <w:sz w:val="18"/>
              </w:rPr>
            </w:pPr>
          </w:p>
        </w:tc>
      </w:tr>
      <w:tr w:rsidR="0086268A" w14:paraId="39EBCF3F" w14:textId="77777777" w:rsidTr="00EC20FE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632D9" w14:textId="2C66A603" w:rsidR="0086268A" w:rsidRDefault="00DF5C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14</w:t>
            </w:r>
          </w:p>
        </w:tc>
        <w:tc>
          <w:tcPr>
            <w:tcW w:w="4986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555" w14:textId="7CFF7060" w:rsidR="0086268A" w:rsidRDefault="00ED6AB8">
            <w:pPr>
              <w:pStyle w:val="Nadpis3"/>
              <w:rPr>
                <w:noProof w:val="0"/>
              </w:rPr>
            </w:pPr>
            <w:bookmarkStart w:id="13" w:name="_Toc72774873"/>
            <w:bookmarkStart w:id="14" w:name="_Toc73129832"/>
            <w:bookmarkStart w:id="15" w:name="_Toc87627439"/>
            <w:bookmarkStart w:id="16" w:name="_Toc87630500"/>
            <w:bookmarkStart w:id="17" w:name="_Toc90310760"/>
            <w:bookmarkStart w:id="18" w:name="_Toc93237845"/>
            <w:r>
              <w:rPr>
                <w:noProof w:val="0"/>
              </w:rPr>
              <w:t>PŘIKRYL</w:t>
            </w:r>
            <w:r w:rsidR="0086268A">
              <w:rPr>
                <w:noProof w:val="0"/>
              </w:rPr>
              <w:t xml:space="preserve"> </w:t>
            </w:r>
            <w:r>
              <w:rPr>
                <w:noProof w:val="0"/>
              </w:rPr>
              <w:t>Jan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110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3327" w14:textId="29F4EB0E" w:rsidR="0086268A" w:rsidRDefault="00E66611" w:rsidP="00A678C7">
            <w:pPr>
              <w:pStyle w:val="Nadpis3"/>
              <w:rPr>
                <w:noProof w:val="0"/>
              </w:rPr>
            </w:pPr>
            <w:bookmarkStart w:id="19" w:name="_Toc72774874"/>
            <w:bookmarkStart w:id="20" w:name="_Toc73129833"/>
            <w:bookmarkStart w:id="21" w:name="_Toc87627440"/>
            <w:bookmarkStart w:id="22" w:name="_Toc87630501"/>
            <w:bookmarkStart w:id="23" w:name="_Toc90310761"/>
            <w:bookmarkStart w:id="24" w:name="_Toc93237846"/>
            <w:r>
              <w:rPr>
                <w:noProof w:val="0"/>
              </w:rPr>
              <w:t>4</w:t>
            </w:r>
            <w:r w:rsidR="00ED6AB8">
              <w:rPr>
                <w:noProof w:val="0"/>
              </w:rPr>
              <w:t>B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44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D3EA0" w14:textId="78661CFF" w:rsidR="0086268A" w:rsidRDefault="00873535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  <w:tc>
          <w:tcPr>
            <w:tcW w:w="2243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AA869B3" w14:textId="6ED5E46E" w:rsidR="0086268A" w:rsidRDefault="0086268A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</w:t>
            </w:r>
            <w:r w:rsidR="0070365A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823037">
              <w:rPr>
                <w:rFonts w:ascii="Arial" w:hAnsi="Arial"/>
                <w:sz w:val="40"/>
              </w:rPr>
              <w:t>2</w:t>
            </w:r>
            <w:r w:rsidR="0070365A">
              <w:rPr>
                <w:rFonts w:ascii="Arial" w:hAnsi="Arial"/>
                <w:sz w:val="40"/>
              </w:rPr>
              <w:t>2</w:t>
            </w:r>
          </w:p>
        </w:tc>
      </w:tr>
      <w:tr w:rsidR="0086268A" w14:paraId="57E7A61E" w14:textId="77777777" w:rsidTr="00EC20FE">
        <w:trPr>
          <w:gridAfter w:val="1"/>
          <w:wAfter w:w="6" w:type="dxa"/>
          <w:cantSplit/>
          <w:trHeight w:val="179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67A67D9" w14:textId="36D343AD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r w:rsidR="0099139A">
              <w:rPr>
                <w:sz w:val="18"/>
              </w:rPr>
              <w:t>zpracování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0EEC001" w14:textId="77777777" w:rsidR="0086268A" w:rsidRDefault="0086268A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248CDD7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72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E0D8506" w14:textId="77777777" w:rsidR="0086268A" w:rsidRDefault="0086268A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7B521CD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DEA186" w14:textId="77777777" w:rsidR="0086268A" w:rsidRDefault="0086268A"/>
        </w:tc>
        <w:tc>
          <w:tcPr>
            <w:tcW w:w="4794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14:paraId="19E74250" w14:textId="77777777" w:rsidR="0086268A" w:rsidRDefault="0086268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40D72" w14:paraId="5125B688" w14:textId="77777777" w:rsidTr="00EC20FE">
        <w:trPr>
          <w:gridAfter w:val="1"/>
          <w:wAfter w:w="6" w:type="dxa"/>
          <w:cantSplit/>
          <w:trHeight w:val="826"/>
        </w:trPr>
        <w:tc>
          <w:tcPr>
            <w:tcW w:w="2410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CA96F" w14:textId="312ACCEC" w:rsidR="00840D72" w:rsidRDefault="00873535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14</w:t>
            </w:r>
            <w:r w:rsidR="00840D72">
              <w:rPr>
                <w:rFonts w:ascii="Arial" w:hAnsi="Arial"/>
                <w:sz w:val="40"/>
              </w:rPr>
              <w:t xml:space="preserve">. </w:t>
            </w:r>
            <w:r>
              <w:rPr>
                <w:rFonts w:ascii="Arial" w:hAnsi="Arial"/>
                <w:sz w:val="40"/>
              </w:rPr>
              <w:t>1</w:t>
            </w:r>
            <w:r w:rsidR="00840D72">
              <w:rPr>
                <w:rFonts w:ascii="Arial" w:hAnsi="Arial"/>
                <w:sz w:val="40"/>
              </w:rPr>
              <w:t>. 202</w:t>
            </w: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42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CEDAD" w14:textId="77AE6AEB" w:rsidR="00840D72" w:rsidRDefault="00EC20FE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  <w:r w:rsidR="009B77C7">
              <w:rPr>
                <w:rFonts w:ascii="Arial" w:hAnsi="Arial"/>
                <w:sz w:val="40"/>
              </w:rPr>
              <w:t>7</w:t>
            </w:r>
            <w:r w:rsidR="00840D72">
              <w:rPr>
                <w:rFonts w:ascii="Arial" w:hAnsi="Arial"/>
                <w:sz w:val="40"/>
              </w:rPr>
              <w:t xml:space="preserve">. </w:t>
            </w:r>
            <w:r>
              <w:rPr>
                <w:rFonts w:ascii="Arial" w:hAnsi="Arial"/>
                <w:sz w:val="40"/>
              </w:rPr>
              <w:t>1</w:t>
            </w:r>
            <w:r w:rsidR="00840D72">
              <w:rPr>
                <w:rFonts w:ascii="Arial" w:hAnsi="Arial"/>
                <w:sz w:val="40"/>
              </w:rPr>
              <w:t>. 202</w:t>
            </w:r>
            <w:r w:rsidR="00873535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6E47B" w14:textId="2E1DBFB0" w:rsidR="00840D72" w:rsidRDefault="009B77C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7</w:t>
            </w:r>
          </w:p>
        </w:tc>
        <w:tc>
          <w:tcPr>
            <w:tcW w:w="110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52704" w14:textId="0EF6345E" w:rsidR="00840D72" w:rsidRDefault="00840D72" w:rsidP="00840D72">
            <w:pPr>
              <w:rPr>
                <w:sz w:val="18"/>
              </w:rPr>
            </w:pPr>
            <w:r>
              <w:rPr>
                <w:sz w:val="18"/>
              </w:rPr>
              <w:t>Textová část</w:t>
            </w:r>
          </w:p>
        </w:tc>
        <w:tc>
          <w:tcPr>
            <w:tcW w:w="1530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369501" w14:textId="1598B3E1" w:rsidR="00840D72" w:rsidRDefault="00840D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  <w:tc>
          <w:tcPr>
            <w:tcW w:w="216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21FF106C" w14:textId="48C273E9" w:rsidR="00840D72" w:rsidRDefault="00840D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Funkčnost</w:t>
            </w:r>
          </w:p>
        </w:tc>
      </w:tr>
      <w:tr w:rsidR="0086268A" w14:paraId="1ECD571B" w14:textId="77777777" w:rsidTr="00EC20FE">
        <w:trPr>
          <w:cantSplit/>
          <w:trHeight w:val="371"/>
        </w:trPr>
        <w:tc>
          <w:tcPr>
            <w:tcW w:w="4986" w:type="dxa"/>
            <w:gridSpan w:val="7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ED85B32" w14:textId="77777777" w:rsidR="0086268A" w:rsidRDefault="0086268A">
            <w:pPr>
              <w:jc w:val="center"/>
            </w:pPr>
            <w:r>
              <w:t>Protokol o měření obsahuje:</w:t>
            </w:r>
          </w:p>
        </w:tc>
        <w:tc>
          <w:tcPr>
            <w:tcW w:w="2693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D2F5432" w14:textId="77777777" w:rsidR="0086268A" w:rsidRDefault="0086268A">
            <w:r>
              <w:t>teoretický úvod</w:t>
            </w:r>
          </w:p>
        </w:tc>
        <w:tc>
          <w:tcPr>
            <w:tcW w:w="33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BBDE37F" w14:textId="77777777" w:rsidR="0086268A" w:rsidRDefault="0086268A">
            <w:r>
              <w:t>tabulky</w:t>
            </w:r>
          </w:p>
        </w:tc>
      </w:tr>
      <w:tr w:rsidR="0086268A" w14:paraId="4B518093" w14:textId="77777777" w:rsidTr="00EC20FE">
        <w:trPr>
          <w:cantSplit/>
          <w:trHeight w:val="372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69363BA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5A3E6" w14:textId="77777777" w:rsidR="0086268A" w:rsidRDefault="0086268A">
            <w:r>
              <w:t>schéma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4D736B" w14:textId="77777777" w:rsidR="0086268A" w:rsidRDefault="0086268A">
            <w:r>
              <w:t>příklad výpočtu</w:t>
            </w:r>
          </w:p>
        </w:tc>
      </w:tr>
      <w:tr w:rsidR="0086268A" w14:paraId="641A38C7" w14:textId="77777777" w:rsidTr="00EC20FE">
        <w:trPr>
          <w:cantSplit/>
          <w:trHeight w:val="371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0BE63CB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714CC" w14:textId="77777777" w:rsidR="0086268A" w:rsidRDefault="0086268A">
            <w:r>
              <w:t>použité přístroje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1B5BCD5" w14:textId="77777777" w:rsidR="0086268A" w:rsidRDefault="0086268A">
            <w:r>
              <w:t>grafy</w:t>
            </w:r>
          </w:p>
        </w:tc>
      </w:tr>
      <w:tr w:rsidR="0086268A" w14:paraId="08926874" w14:textId="77777777" w:rsidTr="00EC20FE">
        <w:trPr>
          <w:cantSplit/>
          <w:trHeight w:val="297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D011ECE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07AFFD" w14:textId="77777777" w:rsidR="0086268A" w:rsidRDefault="0086268A">
            <w:r>
              <w:t>postup měření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F726A5" w14:textId="77777777" w:rsidR="0086268A" w:rsidRDefault="0086268A">
            <w:r>
              <w:t>závěr</w:t>
            </w:r>
          </w:p>
        </w:tc>
      </w:tr>
    </w:tbl>
    <w:p w14:paraId="73BDDBD1" w14:textId="77777777"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14:paraId="031E5994" w14:textId="1F070704" w:rsidR="0086268A" w:rsidRPr="00552FEF" w:rsidRDefault="00552FEF" w:rsidP="00552FEF">
      <w:pPr>
        <w:outlineLvl w:val="0"/>
        <w:rPr>
          <w:b/>
          <w:sz w:val="28"/>
          <w:u w:val="single"/>
        </w:rPr>
      </w:pPr>
      <w:bookmarkStart w:id="25" w:name="_Toc93237847"/>
      <w:r>
        <w:rPr>
          <w:b/>
          <w:sz w:val="28"/>
          <w:u w:val="single"/>
        </w:rPr>
        <w:lastRenderedPageBreak/>
        <w:t>S</w:t>
      </w:r>
      <w:r w:rsidR="0086268A">
        <w:rPr>
          <w:b/>
          <w:caps/>
          <w:sz w:val="28"/>
          <w:u w:val="single"/>
        </w:rPr>
        <w:t>chéma</w:t>
      </w:r>
      <w:r w:rsidR="0099139A">
        <w:rPr>
          <w:b/>
          <w:caps/>
          <w:sz w:val="28"/>
          <w:u w:val="single"/>
        </w:rPr>
        <w:t xml:space="preserve"> ZAPOJENÍ</w:t>
      </w:r>
      <w:bookmarkEnd w:id="25"/>
    </w:p>
    <w:p w14:paraId="3E5F345E" w14:textId="469D291A" w:rsidR="0086268A" w:rsidRPr="00185CC8" w:rsidRDefault="0086268A">
      <w:pPr>
        <w:rPr>
          <w:sz w:val="16"/>
          <w:szCs w:val="12"/>
        </w:rPr>
      </w:pPr>
    </w:p>
    <w:p w14:paraId="1701887F" w14:textId="6859D7B2" w:rsidR="00087647" w:rsidRDefault="00151676" w:rsidP="001007EE">
      <w:pPr>
        <w:spacing w:line="276" w:lineRule="auto"/>
      </w:pPr>
      <w:r w:rsidRPr="0065161B">
        <w:rPr>
          <w:b/>
          <w:bCs/>
        </w:rPr>
        <w:t>Schéma č.1:</w:t>
      </w:r>
      <w:r>
        <w:t xml:space="preserve"> </w:t>
      </w:r>
      <w:r w:rsidR="00DC1F40">
        <w:t xml:space="preserve">Zapojení </w:t>
      </w:r>
      <w:r w:rsidR="00185CC8">
        <w:t>snímače</w:t>
      </w:r>
      <w:r w:rsidR="009F0BAE">
        <w:t xml:space="preserve"> </w:t>
      </w:r>
      <w:r w:rsidR="00C14152">
        <w:t xml:space="preserve">a displeje </w:t>
      </w:r>
      <w:r w:rsidR="009F0BAE">
        <w:t xml:space="preserve">na </w:t>
      </w:r>
      <w:r w:rsidR="00C14152">
        <w:t>STM8</w:t>
      </w:r>
    </w:p>
    <w:p w14:paraId="248C5B55" w14:textId="77777777" w:rsidR="00E22299" w:rsidRDefault="00E22299">
      <w:pPr>
        <w:ind w:left="930" w:hanging="930"/>
        <w:rPr>
          <w:noProof/>
        </w:rPr>
      </w:pPr>
    </w:p>
    <w:p w14:paraId="3A0D908C" w14:textId="3BF7D732" w:rsidR="00F61DD8" w:rsidRPr="005E668B" w:rsidRDefault="00E22299">
      <w:pPr>
        <w:ind w:left="930" w:hanging="930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B1902CA" wp14:editId="65EBE8F1">
            <wp:extent cx="4648955" cy="410073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61" t="12843" r="34791" b="31701"/>
                    <a:stretch/>
                  </pic:blipFill>
                  <pic:spPr bwMode="auto">
                    <a:xfrm>
                      <a:off x="0" y="0"/>
                      <a:ext cx="4657500" cy="410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6460B" w14:textId="67B1A6E5" w:rsidR="001007EE" w:rsidRDefault="001007EE">
      <w:pPr>
        <w:rPr>
          <w:b/>
          <w:sz w:val="22"/>
          <w:szCs w:val="16"/>
          <w:u w:val="single"/>
        </w:rPr>
      </w:pPr>
    </w:p>
    <w:p w14:paraId="255C8B8A" w14:textId="77777777" w:rsidR="001007EE" w:rsidRPr="00757B20" w:rsidRDefault="001007EE">
      <w:pPr>
        <w:rPr>
          <w:b/>
          <w:sz w:val="22"/>
          <w:szCs w:val="16"/>
          <w:u w:val="single"/>
        </w:rPr>
      </w:pPr>
    </w:p>
    <w:p w14:paraId="7D8EBBED" w14:textId="6F2A7489" w:rsidR="0099139A" w:rsidRDefault="0099139A">
      <w:pPr>
        <w:outlineLvl w:val="0"/>
        <w:rPr>
          <w:b/>
          <w:sz w:val="28"/>
          <w:u w:val="single"/>
        </w:rPr>
      </w:pPr>
      <w:bookmarkStart w:id="26" w:name="_Toc93237848"/>
      <w:r>
        <w:rPr>
          <w:b/>
          <w:sz w:val="28"/>
          <w:u w:val="single"/>
        </w:rPr>
        <w:t>SLOVNÍ POPIS ZAPOJENÍ</w:t>
      </w:r>
      <w:bookmarkEnd w:id="26"/>
    </w:p>
    <w:p w14:paraId="325185C6" w14:textId="7488EE4A" w:rsidR="0099139A" w:rsidRPr="00D301D5" w:rsidRDefault="0099139A">
      <w:pPr>
        <w:outlineLvl w:val="0"/>
        <w:rPr>
          <w:b/>
          <w:sz w:val="22"/>
          <w:szCs w:val="16"/>
          <w:u w:val="single"/>
        </w:rPr>
      </w:pPr>
    </w:p>
    <w:p w14:paraId="0EC1079F" w14:textId="5E5AB245" w:rsidR="009F0BAE" w:rsidRDefault="00D061CF" w:rsidP="00D061CF">
      <w:r>
        <w:t xml:space="preserve">Snímač </w:t>
      </w:r>
      <w:r w:rsidR="00C14152">
        <w:t>polohy</w:t>
      </w:r>
      <w:r>
        <w:t xml:space="preserve"> je připojen </w:t>
      </w:r>
      <w:r w:rsidR="00C14152">
        <w:t>k</w:t>
      </w:r>
      <w:r>
        <w:t xml:space="preserve"> </w:t>
      </w:r>
      <w:r w:rsidR="00C14152">
        <w:t>STM8</w:t>
      </w:r>
      <w:r>
        <w:t xml:space="preserve"> </w:t>
      </w:r>
      <w:r w:rsidR="00C14152">
        <w:t>přes</w:t>
      </w:r>
      <w:r>
        <w:t xml:space="preserve"> pin</w:t>
      </w:r>
      <w:r w:rsidR="00C14152">
        <w:t>y</w:t>
      </w:r>
      <w:r>
        <w:t xml:space="preserve"> </w:t>
      </w:r>
      <w:r w:rsidR="00C14152">
        <w:t>PD4 (</w:t>
      </w:r>
      <w:r w:rsidR="00F232EE">
        <w:t xml:space="preserve">ECHO - </w:t>
      </w:r>
      <w:r w:rsidR="00C14152">
        <w:t>vstupní kanál)</w:t>
      </w:r>
      <w:r w:rsidR="00F232EE">
        <w:t>,</w:t>
      </w:r>
      <w:r w:rsidR="00C14152">
        <w:t xml:space="preserve"> pin PC7 (TRIG</w:t>
      </w:r>
      <w:r>
        <w:t xml:space="preserve"> </w:t>
      </w:r>
      <w:r w:rsidR="00C14152">
        <w:t>– výstup)</w:t>
      </w:r>
      <w:r w:rsidR="00F232EE">
        <w:t xml:space="preserve"> a napájení (+5V a GND)</w:t>
      </w:r>
      <w:r>
        <w:t xml:space="preserve">. </w:t>
      </w:r>
      <w:r w:rsidR="00F232EE">
        <w:t>Displej je napájen pěti volty (pin VDD), uzemněn VSS</w:t>
      </w:r>
      <w:r w:rsidR="00D4601E">
        <w:t>. Data jsou přenášena čtyř vodičově</w:t>
      </w:r>
      <w:r w:rsidR="00F232EE">
        <w:t xml:space="preserve"> </w:t>
      </w:r>
      <w:r w:rsidR="00D4601E">
        <w:t xml:space="preserve">(což je úspornější varianta). </w:t>
      </w:r>
      <w:r w:rsidR="00F232EE">
        <w:t>V0 přes potenciometr</w:t>
      </w:r>
      <w:r w:rsidR="00D4601E">
        <w:t xml:space="preserve"> na zem</w:t>
      </w:r>
      <w:r w:rsidR="00F232EE">
        <w:t xml:space="preserve"> (slouží k regulaci jasu, pokud bude přímo uzemněn, displej bude fungovat, ale bude špatně čitelný). </w:t>
      </w:r>
      <w:r w:rsidR="00D4601E">
        <w:t>RS na pin PF7, RW na PF6, E na PF5, D4 na PG0, D5 na PG1, D6 na PG2, D7 na PG3.</w:t>
      </w:r>
      <w:r w:rsidR="00973CA9">
        <w:t xml:space="preserve"> Jako tlačítko je použito integrované tlačítko na desce.</w:t>
      </w:r>
    </w:p>
    <w:p w14:paraId="1BAA4EBA" w14:textId="240549B5" w:rsidR="00D061CF" w:rsidRDefault="00D061CF" w:rsidP="00D061CF"/>
    <w:p w14:paraId="79E95FF2" w14:textId="6A61F9A2" w:rsidR="00861FC6" w:rsidRDefault="00861FC6" w:rsidP="00D061CF"/>
    <w:p w14:paraId="4BB2A726" w14:textId="77777777" w:rsidR="001007EE" w:rsidRDefault="001007EE" w:rsidP="00D061CF"/>
    <w:p w14:paraId="6FA099A0" w14:textId="591B6248" w:rsidR="00861FC6" w:rsidRPr="00757B20" w:rsidRDefault="00A46DA5" w:rsidP="00757B20">
      <w:pPr>
        <w:outlineLvl w:val="0"/>
        <w:rPr>
          <w:b/>
          <w:sz w:val="28"/>
          <w:u w:val="single"/>
        </w:rPr>
      </w:pPr>
      <w:bookmarkStart w:id="27" w:name="_Toc93237849"/>
      <w:r>
        <w:rPr>
          <w:b/>
          <w:sz w:val="28"/>
          <w:u w:val="single"/>
        </w:rPr>
        <w:t>BLOKOVÉ SCHÉMA ZAPOJENÍ</w:t>
      </w:r>
      <w:bookmarkEnd w:id="27"/>
    </w:p>
    <w:p w14:paraId="2BDABD26" w14:textId="633E7E29" w:rsidR="00757B20" w:rsidRDefault="00390E4C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541513" wp14:editId="7A494BD3">
                <wp:simplePos x="0" y="0"/>
                <wp:positionH relativeFrom="column">
                  <wp:posOffset>2117090</wp:posOffset>
                </wp:positionH>
                <wp:positionV relativeFrom="paragraph">
                  <wp:posOffset>163830</wp:posOffset>
                </wp:positionV>
                <wp:extent cx="1565910" cy="1496060"/>
                <wp:effectExtent l="0" t="0" r="15240" b="27940"/>
                <wp:wrapNone/>
                <wp:docPr id="225" name="Obdélní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496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6371A" id="Obdélník 225" o:spid="_x0000_s1026" style="position:absolute;margin-left:166.7pt;margin-top:12.9pt;width:123.3pt;height:117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" fillcolor="white [3201]" strokecolor="black [3200]" strokeweight="2pt"/>
            </w:pict>
          </mc:Fallback>
        </mc:AlternateContent>
      </w:r>
      <w:r w:rsidR="00757B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A0B81" wp14:editId="68EEC68D">
                <wp:simplePos x="0" y="0"/>
                <wp:positionH relativeFrom="column">
                  <wp:posOffset>-6203</wp:posOffset>
                </wp:positionH>
                <wp:positionV relativeFrom="paragraph">
                  <wp:posOffset>154305</wp:posOffset>
                </wp:positionV>
                <wp:extent cx="1697525" cy="627380"/>
                <wp:effectExtent l="0" t="0" r="17145" b="20320"/>
                <wp:wrapNone/>
                <wp:docPr id="216" name="Obdélní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2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B07D4" id="Obdélník 216" o:spid="_x0000_s1026" style="position:absolute;margin-left:-.5pt;margin-top:12.15pt;width:133.65pt;height:4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" fillcolor="white [3201]" strokecolor="black [3200]" strokeweight="2pt"/>
            </w:pict>
          </mc:Fallback>
        </mc:AlternateContent>
      </w:r>
      <w:r w:rsidR="00861F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E26A6" wp14:editId="2B43F474">
                <wp:simplePos x="0" y="0"/>
                <wp:positionH relativeFrom="column">
                  <wp:posOffset>4276058</wp:posOffset>
                </wp:positionH>
                <wp:positionV relativeFrom="paragraph">
                  <wp:posOffset>168338</wp:posOffset>
                </wp:positionV>
                <wp:extent cx="2046083" cy="627380"/>
                <wp:effectExtent l="0" t="0" r="11430" b="20320"/>
                <wp:wrapNone/>
                <wp:docPr id="226" name="Obdélní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083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8A7D2" id="Obdélník 226" o:spid="_x0000_s1026" style="position:absolute;margin-left:336.7pt;margin-top:13.25pt;width:161.1pt;height:4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" fillcolor="white [3201]" strokecolor="black [3200]" strokeweight="2pt"/>
            </w:pict>
          </mc:Fallback>
        </mc:AlternateContent>
      </w:r>
      <w:r w:rsidR="00861FC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AC328D" wp14:editId="6905C8D3">
                <wp:simplePos x="0" y="0"/>
                <wp:positionH relativeFrom="column">
                  <wp:posOffset>3715951</wp:posOffset>
                </wp:positionH>
                <wp:positionV relativeFrom="paragraph">
                  <wp:posOffset>471805</wp:posOffset>
                </wp:positionV>
                <wp:extent cx="561748" cy="0"/>
                <wp:effectExtent l="0" t="76200" r="10160" b="95250"/>
                <wp:wrapNone/>
                <wp:docPr id="223" name="Přímá spojnice se šipkou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53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23" o:spid="_x0000_s1026" type="#_x0000_t32" style="position:absolute;margin-left:292.6pt;margin-top:37.15pt;width:44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sutgEAAL4DAAAOAAAAZHJzL2Uyb0RvYy54bWysU8mO1DAQvSPxD5bvdJIRDC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776B31ED" w14:textId="71623CD0" w:rsidR="00757B20" w:rsidRDefault="00973CA9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8AF6D6" wp14:editId="1DF639D2">
                <wp:simplePos x="0" y="0"/>
                <wp:positionH relativeFrom="column">
                  <wp:posOffset>4277995</wp:posOffset>
                </wp:positionH>
                <wp:positionV relativeFrom="paragraph">
                  <wp:posOffset>116205</wp:posOffset>
                </wp:positionV>
                <wp:extent cx="2182447" cy="629728"/>
                <wp:effectExtent l="0" t="0" r="0" b="0"/>
                <wp:wrapNone/>
                <wp:docPr id="221" name="Textové po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47" cy="629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8713" w14:textId="5FF12A68" w:rsidR="00861FC6" w:rsidRPr="0066329C" w:rsidRDefault="00973CA9" w:rsidP="00861F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8AF6D6" id="_x0000_t202" coordsize="21600,21600" o:spt="202" path="m,l,21600r21600,l21600,xe">
                <v:stroke joinstyle="miter"/>
                <v:path gradientshapeok="t" o:connecttype="rect"/>
              </v:shapetype>
              <v:shape id="Textové pole 221" o:spid="_x0000_s1026" type="#_x0000_t202" style="position:absolute;margin-left:336.85pt;margin-top:9.15pt;width:171.85pt;height:49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" filled="f" stroked="f">
                <v:textbox>
                  <w:txbxContent>
                    <w:p w14:paraId="7B788713" w14:textId="5FF12A68" w:rsidR="00861FC6" w:rsidRPr="0066329C" w:rsidRDefault="00973CA9" w:rsidP="00861F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Displej</w:t>
                      </w:r>
                    </w:p>
                  </w:txbxContent>
                </v:textbox>
              </v:shape>
            </w:pict>
          </mc:Fallback>
        </mc:AlternateContent>
      </w:r>
      <w:r w:rsidR="00757B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06964" wp14:editId="0A14E7BD">
                <wp:simplePos x="0" y="0"/>
                <wp:positionH relativeFrom="column">
                  <wp:posOffset>-6838</wp:posOffset>
                </wp:positionH>
                <wp:positionV relativeFrom="paragraph">
                  <wp:posOffset>118647</wp:posOffset>
                </wp:positionV>
                <wp:extent cx="1751163" cy="457200"/>
                <wp:effectExtent l="0" t="0" r="0" b="0"/>
                <wp:wrapNone/>
                <wp:docPr id="220" name="Textové po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16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DF62" w14:textId="259D8DAB" w:rsidR="00861FC6" w:rsidRPr="00B73C17" w:rsidRDefault="00973CA9" w:rsidP="00861F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3C17">
                              <w:rPr>
                                <w:sz w:val="28"/>
                                <w:szCs w:val="28"/>
                              </w:rPr>
                              <w:t>Tlačítko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06964" id="Textové pole 220" o:spid="_x0000_s1027" type="#_x0000_t202" style="position:absolute;margin-left:-.55pt;margin-top:9.35pt;width:137.9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" filled="f" stroked="f">
                <v:textbox>
                  <w:txbxContent>
                    <w:p w14:paraId="59E2DF62" w14:textId="259D8DAB" w:rsidR="00861FC6" w:rsidRPr="00B73C17" w:rsidRDefault="00973CA9" w:rsidP="00861FC6">
                      <w:pPr>
                        <w:rPr>
                          <w:sz w:val="28"/>
                          <w:szCs w:val="28"/>
                        </w:rPr>
                      </w:pPr>
                      <w:r w:rsidRPr="00B73C17">
                        <w:rPr>
                          <w:sz w:val="28"/>
                          <w:szCs w:val="28"/>
                        </w:rPr>
                        <w:t>Tlačítko</w:t>
                      </w:r>
                    </w:p>
                  </w:txbxContent>
                </v:textbox>
              </v:shape>
            </w:pict>
          </mc:Fallback>
        </mc:AlternateContent>
      </w:r>
    </w:p>
    <w:p w14:paraId="06A5246A" w14:textId="5334A417" w:rsidR="00757B20" w:rsidRDefault="00757B20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171FE" wp14:editId="5F0AE4D9">
                <wp:simplePos x="0" y="0"/>
                <wp:positionH relativeFrom="column">
                  <wp:posOffset>1692861</wp:posOffset>
                </wp:positionH>
                <wp:positionV relativeFrom="paragraph">
                  <wp:posOffset>120943</wp:posOffset>
                </wp:positionV>
                <wp:extent cx="422031" cy="0"/>
                <wp:effectExtent l="0" t="76200" r="16510" b="95250"/>
                <wp:wrapNone/>
                <wp:docPr id="228" name="Přímá spojnice se šipkou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0B06" id="Přímá spojnice se šipkou 228" o:spid="_x0000_s1026" type="#_x0000_t32" style="position:absolute;margin-left:133.3pt;margin-top:9.5pt;width:33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39DD68B2" w14:textId="4A6DDF78" w:rsidR="00757B20" w:rsidRDefault="00757B20" w:rsidP="00757B20"/>
    <w:p w14:paraId="4F2768C4" w14:textId="78195E23" w:rsidR="00757B20" w:rsidRDefault="00973CA9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33F21052" wp14:editId="3FFA3299">
                <wp:simplePos x="0" y="0"/>
                <wp:positionH relativeFrom="column">
                  <wp:posOffset>2517140</wp:posOffset>
                </wp:positionH>
                <wp:positionV relativeFrom="paragraph">
                  <wp:posOffset>5715</wp:posOffset>
                </wp:positionV>
                <wp:extent cx="971550" cy="448310"/>
                <wp:effectExtent l="0" t="0" r="0" b="8890"/>
                <wp:wrapNone/>
                <wp:docPr id="219" name="Textové po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BF53" w14:textId="20C658CE" w:rsidR="00861FC6" w:rsidRPr="008F793E" w:rsidRDefault="00390E4C" w:rsidP="00861FC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STM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052" id="Textové pole 219" o:spid="_x0000_s1028" type="#_x0000_t202" style="position:absolute;margin-left:198.2pt;margin-top:.45pt;width:76.5pt;height:35.3pt;z-index:251716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kq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" filled="f" stroked="f">
                <v:textbox>
                  <w:txbxContent>
                    <w:p w14:paraId="16C0BF53" w14:textId="20C658CE" w:rsidR="00861FC6" w:rsidRPr="008F793E" w:rsidRDefault="00390E4C" w:rsidP="00861FC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STM 8</w:t>
                      </w:r>
                    </w:p>
                  </w:txbxContent>
                </v:textbox>
              </v:shape>
            </w:pict>
          </mc:Fallback>
        </mc:AlternateContent>
      </w:r>
    </w:p>
    <w:p w14:paraId="120166C7" w14:textId="7422CFE3" w:rsidR="00757B20" w:rsidRDefault="00973CA9" w:rsidP="00757B20"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E2FA9E" wp14:editId="7C73E248">
                <wp:simplePos x="0" y="0"/>
                <wp:positionH relativeFrom="column">
                  <wp:posOffset>-58420</wp:posOffset>
                </wp:positionH>
                <wp:positionV relativeFrom="paragraph">
                  <wp:posOffset>105410</wp:posOffset>
                </wp:positionV>
                <wp:extent cx="1826895" cy="571500"/>
                <wp:effectExtent l="0" t="0" r="0" b="0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76BA" w14:textId="77777777" w:rsidR="00973CA9" w:rsidRPr="00B73C17" w:rsidRDefault="00973CA9" w:rsidP="00973C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3C17">
                              <w:rPr>
                                <w:sz w:val="28"/>
                                <w:szCs w:val="28"/>
                                <w:lang w:val="en-US"/>
                              </w:rPr>
                              <w:t>Ultrasonic</w:t>
                            </w:r>
                          </w:p>
                          <w:p w14:paraId="56BFE5D3" w14:textId="4970477E" w:rsidR="00973CA9" w:rsidRPr="00B73C17" w:rsidRDefault="00973CA9" w:rsidP="00973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3C17">
                              <w:rPr>
                                <w:sz w:val="28"/>
                                <w:szCs w:val="28"/>
                              </w:rPr>
                              <w:t>(ultrazvukový snímač)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FA9E" id="Textové pole 34" o:spid="_x0000_s1029" type="#_x0000_t202" style="position:absolute;margin-left:-4.6pt;margin-top:8.3pt;width:143.8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" filled="f" stroked="f">
                <v:textbox>
                  <w:txbxContent>
                    <w:p w14:paraId="737376BA" w14:textId="77777777" w:rsidR="00973CA9" w:rsidRPr="00B73C17" w:rsidRDefault="00973CA9" w:rsidP="00973C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73C17">
                        <w:rPr>
                          <w:sz w:val="28"/>
                          <w:szCs w:val="28"/>
                          <w:lang w:val="en-US"/>
                        </w:rPr>
                        <w:t>Ultrasonic</w:t>
                      </w:r>
                    </w:p>
                    <w:p w14:paraId="56BFE5D3" w14:textId="4970477E" w:rsidR="00973CA9" w:rsidRPr="00B73C17" w:rsidRDefault="00973CA9" w:rsidP="00973CA9">
                      <w:pPr>
                        <w:rPr>
                          <w:sz w:val="28"/>
                          <w:szCs w:val="28"/>
                        </w:rPr>
                      </w:pPr>
                      <w:r w:rsidRPr="00B73C17">
                        <w:rPr>
                          <w:sz w:val="28"/>
                          <w:szCs w:val="28"/>
                        </w:rPr>
                        <w:t>(ultrazvukový snímač)</w:t>
                      </w:r>
                    </w:p>
                  </w:txbxContent>
                </v:textbox>
              </v:shape>
            </w:pict>
          </mc:Fallback>
        </mc:AlternateContent>
      </w:r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0F98DE" wp14:editId="04BCE809">
                <wp:simplePos x="0" y="0"/>
                <wp:positionH relativeFrom="column">
                  <wp:posOffset>-10795</wp:posOffset>
                </wp:positionH>
                <wp:positionV relativeFrom="paragraph">
                  <wp:posOffset>46355</wp:posOffset>
                </wp:positionV>
                <wp:extent cx="1697355" cy="627380"/>
                <wp:effectExtent l="0" t="0" r="17145" b="20320"/>
                <wp:wrapNone/>
                <wp:docPr id="33" name="Obdélní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02291" id="Obdélník 33" o:spid="_x0000_s1026" style="position:absolute;margin-left:-.85pt;margin-top:3.65pt;width:133.65pt;height:4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" fillcolor="white [3201]" strokecolor="black [3200]" strokeweight="2pt"/>
            </w:pict>
          </mc:Fallback>
        </mc:AlternateContent>
      </w:r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7AE758" wp14:editId="5E1E48C1">
                <wp:simplePos x="0" y="0"/>
                <wp:positionH relativeFrom="column">
                  <wp:posOffset>1706245</wp:posOffset>
                </wp:positionH>
                <wp:positionV relativeFrom="paragraph">
                  <wp:posOffset>439420</wp:posOffset>
                </wp:positionV>
                <wp:extent cx="421640" cy="0"/>
                <wp:effectExtent l="0" t="76200" r="16510" b="95250"/>
                <wp:wrapNone/>
                <wp:docPr id="35" name="Přímá spojnice se šipko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59B0" id="Přímá spojnice se šipkou 35" o:spid="_x0000_s1026" type="#_x0000_t32" style="position:absolute;margin-left:134.35pt;margin-top:34.6pt;width:33.2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bhtwEAAL4DAAAOAAAAZHJzL2Uyb0RvYy54bWysU9uO0zAQfUfiHyy/0yTVao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23223" wp14:editId="4ADA09C0">
                <wp:simplePos x="0" y="0"/>
                <wp:positionH relativeFrom="column">
                  <wp:posOffset>4276090</wp:posOffset>
                </wp:positionH>
                <wp:positionV relativeFrom="paragraph">
                  <wp:posOffset>132080</wp:posOffset>
                </wp:positionV>
                <wp:extent cx="2181860" cy="629285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47AB7" w14:textId="77777777" w:rsidR="00973CA9" w:rsidRDefault="00973CA9" w:rsidP="00973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1</w:t>
                            </w:r>
                          </w:p>
                          <w:p w14:paraId="2E13CDC3" w14:textId="286BBE69" w:rsidR="00973CA9" w:rsidRPr="0066329C" w:rsidRDefault="00973CA9" w:rsidP="00973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(komunikace s 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23223" id="Textové pole 32" o:spid="_x0000_s1030" type="#_x0000_t202" style="position:absolute;margin-left:336.7pt;margin-top:10.4pt;width:171.8pt;height:49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" filled="f" stroked="f">
                <v:textbox>
                  <w:txbxContent>
                    <w:p w14:paraId="48747AB7" w14:textId="77777777" w:rsidR="00973CA9" w:rsidRDefault="00973CA9" w:rsidP="00973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1</w:t>
                      </w:r>
                    </w:p>
                    <w:p w14:paraId="2E13CDC3" w14:textId="286BBE69" w:rsidR="00973CA9" w:rsidRPr="0066329C" w:rsidRDefault="00973CA9" w:rsidP="00973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(komunikace s PC)</w:t>
                      </w:r>
                    </w:p>
                  </w:txbxContent>
                </v:textbox>
              </v:shape>
            </w:pict>
          </mc:Fallback>
        </mc:AlternateContent>
      </w:r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42C64" wp14:editId="29B4EB56">
                <wp:simplePos x="0" y="0"/>
                <wp:positionH relativeFrom="column">
                  <wp:posOffset>4276090</wp:posOffset>
                </wp:positionH>
                <wp:positionV relativeFrom="paragraph">
                  <wp:posOffset>64770</wp:posOffset>
                </wp:positionV>
                <wp:extent cx="2045970" cy="627380"/>
                <wp:effectExtent l="0" t="0" r="11430" b="20320"/>
                <wp:wrapNone/>
                <wp:docPr id="31" name="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59731" id="Obdélník 31" o:spid="_x0000_s1026" style="position:absolute;margin-left:336.7pt;margin-top:5.1pt;width:161.1pt;height:4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" fillcolor="white [3201]" strokecolor="black [3200]" strokeweight="2pt"/>
            </w:pict>
          </mc:Fallback>
        </mc:AlternateContent>
      </w:r>
    </w:p>
    <w:bookmarkStart w:id="28" w:name="_Toc93237850"/>
    <w:p w14:paraId="4AE225EF" w14:textId="37734AA9" w:rsidR="00390E4C" w:rsidRDefault="00973CA9" w:rsidP="00757B20">
      <w:pPr>
        <w:outlineLvl w:val="0"/>
        <w:rPr>
          <w:b/>
          <w:sz w:val="28"/>
          <w:u w:val="single"/>
        </w:rPr>
      </w:pPr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8C6F9" wp14:editId="1CB4FAE4">
                <wp:simplePos x="0" y="0"/>
                <wp:positionH relativeFrom="column">
                  <wp:posOffset>3717290</wp:posOffset>
                </wp:positionH>
                <wp:positionV relativeFrom="paragraph">
                  <wp:posOffset>173990</wp:posOffset>
                </wp:positionV>
                <wp:extent cx="561340" cy="0"/>
                <wp:effectExtent l="0" t="76200" r="10160" b="95250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437C" id="Přímá spojnice se šipkou 29" o:spid="_x0000_s1026" type="#_x0000_t32" style="position:absolute;margin-left:292.7pt;margin-top:13.7pt;width:44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hp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bookmarkEnd w:id="28"/>
    </w:p>
    <w:p w14:paraId="1146568E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2807FC01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336C4095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485E60BA" w14:textId="77777777" w:rsidR="001007EE" w:rsidRDefault="001007E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13FDE3F8" w14:textId="762A1B18" w:rsidR="00757B20" w:rsidRPr="00757B20" w:rsidRDefault="00757B20" w:rsidP="00757B20">
      <w:pPr>
        <w:outlineLvl w:val="0"/>
        <w:rPr>
          <w:b/>
          <w:sz w:val="28"/>
          <w:u w:val="single"/>
        </w:rPr>
      </w:pPr>
      <w:bookmarkStart w:id="29" w:name="_Toc93237851"/>
      <w:r>
        <w:rPr>
          <w:b/>
          <w:sz w:val="28"/>
          <w:u w:val="single"/>
        </w:rPr>
        <w:lastRenderedPageBreak/>
        <w:t>SLOVNÍ POPIS PŘÍPRAVKŮ</w:t>
      </w:r>
      <w:bookmarkEnd w:id="29"/>
    </w:p>
    <w:p w14:paraId="5A71B9AD" w14:textId="77777777" w:rsidR="00757B20" w:rsidRPr="009175D7" w:rsidRDefault="00757B20" w:rsidP="00757B20">
      <w:pPr>
        <w:rPr>
          <w:sz w:val="28"/>
          <w:szCs w:val="28"/>
        </w:rPr>
      </w:pPr>
    </w:p>
    <w:p w14:paraId="0EE9FC6E" w14:textId="71734D21" w:rsidR="00757B20" w:rsidRDefault="005A3E1B" w:rsidP="00757B20">
      <w:pPr>
        <w:rPr>
          <w:sz w:val="28"/>
          <w:szCs w:val="28"/>
        </w:rPr>
      </w:pPr>
      <w:proofErr w:type="spellStart"/>
      <w:r w:rsidRPr="00E22299">
        <w:rPr>
          <w:sz w:val="28"/>
          <w:szCs w:val="28"/>
        </w:rPr>
        <w:t>Ultrasonic</w:t>
      </w:r>
      <w:proofErr w:type="spellEnd"/>
      <w:r w:rsidR="00FB72D8" w:rsidRPr="009175D7">
        <w:rPr>
          <w:sz w:val="28"/>
          <w:szCs w:val="28"/>
        </w:rPr>
        <w:t xml:space="preserve"> je modul ultrazvukového senzoru vzdálenosti pro </w:t>
      </w:r>
      <w:proofErr w:type="spellStart"/>
      <w:r w:rsidR="00FB72D8" w:rsidRPr="009175D7">
        <w:rPr>
          <w:sz w:val="28"/>
          <w:szCs w:val="28"/>
        </w:rPr>
        <w:t>mikrokontroléry</w:t>
      </w:r>
      <w:proofErr w:type="spellEnd"/>
      <w:r w:rsidR="009175D7">
        <w:rPr>
          <w:sz w:val="28"/>
          <w:szCs w:val="28"/>
        </w:rPr>
        <w:t xml:space="preserve"> (</w:t>
      </w:r>
      <w:r w:rsidR="009175D7" w:rsidRPr="009175D7">
        <w:rPr>
          <w:sz w:val="28"/>
          <w:szCs w:val="28"/>
        </w:rPr>
        <w:t>měří vzdálenost pomocí zvukové vlny</w:t>
      </w:r>
      <w:r w:rsidR="009175D7">
        <w:rPr>
          <w:sz w:val="28"/>
          <w:szCs w:val="28"/>
        </w:rPr>
        <w:t>)</w:t>
      </w:r>
      <w:r w:rsidR="00FB72D8" w:rsidRPr="009175D7">
        <w:rPr>
          <w:sz w:val="28"/>
          <w:szCs w:val="28"/>
        </w:rPr>
        <w:t>. Jeho rozsah se pohybuje ve vzdálenosti od 2 cm do 400 cm, přesnost měření je 3 mm. Provozní napětí je 5 V, proud 2 mA.</w:t>
      </w:r>
      <w:r w:rsidR="009175D7" w:rsidRPr="009175D7">
        <w:rPr>
          <w:sz w:val="28"/>
          <w:szCs w:val="28"/>
        </w:rPr>
        <w:t xml:space="preserve"> Princip činnosti spočívá v tom, že </w:t>
      </w:r>
      <w:r w:rsidR="009175D7">
        <w:rPr>
          <w:sz w:val="28"/>
          <w:szCs w:val="28"/>
        </w:rPr>
        <w:t>na pin TRIG je přiveden napěťový impuls (vysoký 5</w:t>
      </w:r>
      <w:r w:rsidR="00B73C17">
        <w:rPr>
          <w:sz w:val="28"/>
          <w:szCs w:val="28"/>
        </w:rPr>
        <w:t xml:space="preserve"> </w:t>
      </w:r>
      <w:r w:rsidR="009175D7">
        <w:rPr>
          <w:sz w:val="28"/>
          <w:szCs w:val="28"/>
        </w:rPr>
        <w:t xml:space="preserve">V) po dobu </w:t>
      </w:r>
      <w:r w:rsidR="009175D7" w:rsidRPr="009175D7">
        <w:rPr>
          <w:sz w:val="28"/>
          <w:szCs w:val="28"/>
        </w:rPr>
        <w:t>10µs</w:t>
      </w:r>
      <w:r w:rsidR="009175D7">
        <w:rPr>
          <w:sz w:val="28"/>
          <w:szCs w:val="28"/>
        </w:rPr>
        <w:t xml:space="preserve">. </w:t>
      </w:r>
      <w:r w:rsidR="00327454">
        <w:rPr>
          <w:sz w:val="28"/>
          <w:szCs w:val="28"/>
        </w:rPr>
        <w:t xml:space="preserve">Šířka impulzu jeho výstupu je závislá na vzdálenosti překážky od snímače. Z této hodnoty je možno vypočítat dobu mezi náběžnou a sestupnou hranou. Vzdálenost v centimetrech je dána vzorcem: </w:t>
      </w:r>
      <w:r w:rsidR="00327454" w:rsidRPr="00327454">
        <w:rPr>
          <w:sz w:val="28"/>
          <w:szCs w:val="28"/>
        </w:rPr>
        <w:t>(</w:t>
      </w:r>
      <w:r w:rsidR="00327454" w:rsidRPr="00327454">
        <w:rPr>
          <w:i/>
          <w:iCs/>
          <w:sz w:val="28"/>
          <w:szCs w:val="28"/>
        </w:rPr>
        <w:t>čas v µs</w:t>
      </w:r>
      <w:r w:rsidR="00327454" w:rsidRPr="00327454">
        <w:rPr>
          <w:sz w:val="28"/>
          <w:szCs w:val="28"/>
        </w:rPr>
        <w:t xml:space="preserve"> * 340)</w:t>
      </w:r>
      <w:r w:rsidR="00B73C17">
        <w:rPr>
          <w:sz w:val="28"/>
          <w:szCs w:val="28"/>
        </w:rPr>
        <w:t xml:space="preserve"> </w:t>
      </w:r>
      <w:r w:rsidR="00327454" w:rsidRPr="00327454">
        <w:rPr>
          <w:sz w:val="28"/>
          <w:szCs w:val="28"/>
        </w:rPr>
        <w:t>/ 20000</w:t>
      </w:r>
      <w:r w:rsidR="00327454">
        <w:rPr>
          <w:sz w:val="28"/>
          <w:szCs w:val="28"/>
        </w:rPr>
        <w:t>.</w:t>
      </w:r>
    </w:p>
    <w:p w14:paraId="45F8308E" w14:textId="69C08E2B" w:rsidR="00327454" w:rsidRDefault="00107CA0" w:rsidP="00757B20">
      <w:pPr>
        <w:rPr>
          <w:sz w:val="28"/>
          <w:szCs w:val="28"/>
        </w:rPr>
      </w:pPr>
      <w:r>
        <w:rPr>
          <w:sz w:val="28"/>
          <w:szCs w:val="28"/>
        </w:rPr>
        <w:t>LCD displej (</w:t>
      </w:r>
      <w:r w:rsidRPr="00107CA0">
        <w:rPr>
          <w:sz w:val="28"/>
          <w:szCs w:val="28"/>
        </w:rPr>
        <w:t>neboli displ</w:t>
      </w:r>
      <w:r w:rsidR="00B73C17">
        <w:rPr>
          <w:sz w:val="28"/>
          <w:szCs w:val="28"/>
        </w:rPr>
        <w:t>ej</w:t>
      </w:r>
      <w:r w:rsidRPr="00107CA0">
        <w:rPr>
          <w:sz w:val="28"/>
          <w:szCs w:val="28"/>
        </w:rPr>
        <w:t xml:space="preserve"> z tekutých krystalů</w:t>
      </w:r>
      <w:r>
        <w:rPr>
          <w:sz w:val="28"/>
          <w:szCs w:val="28"/>
        </w:rPr>
        <w:t>)</w:t>
      </w:r>
      <w:r w:rsidRPr="00107CA0">
        <w:rPr>
          <w:sz w:val="28"/>
          <w:szCs w:val="28"/>
        </w:rPr>
        <w:t xml:space="preserve"> je zobrazovací zařízení s nízkou spotřebou a proto se hodí do zařízení na</w:t>
      </w:r>
      <w:r>
        <w:rPr>
          <w:sz w:val="28"/>
          <w:szCs w:val="28"/>
        </w:rPr>
        <w:t xml:space="preserve"> naše aplikace.</w:t>
      </w:r>
      <w:r w:rsidRPr="00107CA0">
        <w:rPr>
          <w:sz w:val="28"/>
          <w:szCs w:val="28"/>
        </w:rPr>
        <w:t xml:space="preserve"> Piny jsou u většiny displ</w:t>
      </w:r>
      <w:r w:rsidR="006918AD">
        <w:rPr>
          <w:sz w:val="28"/>
          <w:szCs w:val="28"/>
        </w:rPr>
        <w:t>ej</w:t>
      </w:r>
      <w:r w:rsidRPr="00107CA0">
        <w:rPr>
          <w:sz w:val="28"/>
          <w:szCs w:val="28"/>
        </w:rPr>
        <w:t>ů stejné</w:t>
      </w:r>
      <w:r>
        <w:rPr>
          <w:sz w:val="28"/>
          <w:szCs w:val="28"/>
        </w:rPr>
        <w:t xml:space="preserve">. </w:t>
      </w:r>
      <w:r w:rsidR="006918AD" w:rsidRPr="006918AD">
        <w:rPr>
          <w:sz w:val="28"/>
          <w:szCs w:val="28"/>
        </w:rPr>
        <w:t>Displ</w:t>
      </w:r>
      <w:r w:rsidR="00B73C17">
        <w:rPr>
          <w:sz w:val="28"/>
          <w:szCs w:val="28"/>
        </w:rPr>
        <w:t>ej</w:t>
      </w:r>
      <w:r w:rsidR="006918AD" w:rsidRPr="006918AD">
        <w:rPr>
          <w:sz w:val="28"/>
          <w:szCs w:val="28"/>
        </w:rPr>
        <w:t xml:space="preserve"> má celkem 16 pinů, </w:t>
      </w:r>
      <w:r w:rsidR="006918AD">
        <w:rPr>
          <w:sz w:val="28"/>
          <w:szCs w:val="28"/>
        </w:rPr>
        <w:t>lze jej ale zapojit úsporněji</w:t>
      </w:r>
      <w:r w:rsidR="006918AD" w:rsidRPr="006918AD">
        <w:rPr>
          <w:sz w:val="28"/>
          <w:szCs w:val="28"/>
        </w:rPr>
        <w:t>.</w:t>
      </w:r>
      <w:r w:rsidR="006918AD">
        <w:rPr>
          <w:sz w:val="28"/>
          <w:szCs w:val="28"/>
        </w:rPr>
        <w:t xml:space="preserve"> Displej je napájen 5 V. Má 2 řádky o 16 znacích. Běžně se používá na automatech, kopírkách či průmyslových zařízeních.</w:t>
      </w:r>
    </w:p>
    <w:p w14:paraId="3EF065AC" w14:textId="5BF7CBDB" w:rsidR="006918AD" w:rsidRDefault="009C27A4" w:rsidP="00757B20">
      <w:r>
        <w:rPr>
          <w:sz w:val="28"/>
          <w:szCs w:val="28"/>
        </w:rPr>
        <w:t xml:space="preserve">UART komunikace </w:t>
      </w:r>
      <w:r w:rsidRPr="009C27A4">
        <w:rPr>
          <w:sz w:val="28"/>
          <w:szCs w:val="28"/>
        </w:rPr>
        <w:t xml:space="preserve">(Universal </w:t>
      </w:r>
      <w:proofErr w:type="spellStart"/>
      <w:r w:rsidRPr="00E22299">
        <w:rPr>
          <w:sz w:val="28"/>
          <w:szCs w:val="28"/>
        </w:rPr>
        <w:t>Synchronous</w:t>
      </w:r>
      <w:proofErr w:type="spellEnd"/>
      <w:r w:rsidRPr="00E22299">
        <w:rPr>
          <w:sz w:val="28"/>
          <w:szCs w:val="28"/>
        </w:rPr>
        <w:t xml:space="preserve"> / </w:t>
      </w:r>
      <w:proofErr w:type="spellStart"/>
      <w:r w:rsidRPr="00E22299">
        <w:rPr>
          <w:sz w:val="28"/>
          <w:szCs w:val="28"/>
        </w:rPr>
        <w:t>Asynchronous</w:t>
      </w:r>
      <w:proofErr w:type="spellEnd"/>
      <w:r w:rsidRPr="00E22299">
        <w:rPr>
          <w:sz w:val="28"/>
          <w:szCs w:val="28"/>
        </w:rPr>
        <w:t xml:space="preserve"> </w:t>
      </w:r>
      <w:proofErr w:type="spellStart"/>
      <w:r w:rsidRPr="00E22299">
        <w:rPr>
          <w:sz w:val="28"/>
          <w:szCs w:val="28"/>
        </w:rPr>
        <w:t>Receiver</w:t>
      </w:r>
      <w:proofErr w:type="spellEnd"/>
      <w:r w:rsidRPr="00E22299">
        <w:rPr>
          <w:sz w:val="28"/>
          <w:szCs w:val="28"/>
        </w:rPr>
        <w:t xml:space="preserve"> and </w:t>
      </w:r>
      <w:proofErr w:type="spellStart"/>
      <w:r w:rsidRPr="00E22299">
        <w:rPr>
          <w:sz w:val="28"/>
          <w:szCs w:val="28"/>
        </w:rPr>
        <w:t>Transmitter</w:t>
      </w:r>
      <w:proofErr w:type="spellEnd"/>
      <w:r>
        <w:rPr>
          <w:sz w:val="28"/>
          <w:szCs w:val="28"/>
        </w:rPr>
        <w:t xml:space="preserve"> - </w:t>
      </w:r>
      <w:r w:rsidRPr="009C27A4">
        <w:rPr>
          <w:sz w:val="28"/>
          <w:szCs w:val="28"/>
        </w:rPr>
        <w:t>Synchronní / asynchronní sériové rozhraní)</w:t>
      </w:r>
      <w:r>
        <w:rPr>
          <w:sz w:val="28"/>
          <w:szCs w:val="28"/>
        </w:rPr>
        <w:t xml:space="preserve"> je sériová komunikace využívaná pro komunikaci řadiče s počítačem.</w:t>
      </w:r>
    </w:p>
    <w:p w14:paraId="453D6949" w14:textId="7769384B" w:rsidR="00757B20" w:rsidRDefault="00757B20" w:rsidP="00757B20"/>
    <w:p w14:paraId="1AA18664" w14:textId="77777777" w:rsidR="001007EE" w:rsidRDefault="001007EE" w:rsidP="00757B20"/>
    <w:p w14:paraId="2BFF6B13" w14:textId="77777777" w:rsidR="001007EE" w:rsidRDefault="001007EE" w:rsidP="001007EE">
      <w:pPr>
        <w:spacing w:line="360" w:lineRule="auto"/>
        <w:outlineLvl w:val="0"/>
        <w:rPr>
          <w:b/>
          <w:sz w:val="28"/>
          <w:u w:val="single"/>
        </w:rPr>
      </w:pPr>
      <w:bookmarkStart w:id="30" w:name="_Toc93237852"/>
      <w:r>
        <w:rPr>
          <w:b/>
          <w:sz w:val="28"/>
          <w:u w:val="single"/>
        </w:rPr>
        <w:t>SLOVNÍ POPIS FUNKCE PROGRAMU</w:t>
      </w:r>
      <w:bookmarkEnd w:id="30"/>
    </w:p>
    <w:p w14:paraId="37D80504" w14:textId="74E5D3E5" w:rsidR="001734A0" w:rsidRDefault="002544BB" w:rsidP="001734A0">
      <w:r>
        <w:t xml:space="preserve">Nejprve se importují všechny potřebné knihovny (to jsou: </w:t>
      </w:r>
      <w:proofErr w:type="spellStart"/>
      <w:r>
        <w:t>assert.h</w:t>
      </w:r>
      <w:proofErr w:type="spellEnd"/>
      <w:r>
        <w:t xml:space="preserve">, </w:t>
      </w:r>
      <w:proofErr w:type="spellStart"/>
      <w:r>
        <w:t>delay.h</w:t>
      </w:r>
      <w:proofErr w:type="spellEnd"/>
      <w:r>
        <w:t xml:space="preserve">, </w:t>
      </w:r>
      <w:proofErr w:type="spellStart"/>
      <w:r>
        <w:t>milis.h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>, stm</w:t>
      </w:r>
      <w:r w:rsidRPr="002544BB">
        <w:t>8_</w:t>
      </w:r>
      <w:r>
        <w:t xml:space="preserve">hd44780.h). Následuje založení maker pro piny, porty a stavy tlačítka a snímače (makra pro displej jsou </w:t>
      </w:r>
      <w:r w:rsidR="00B73C17">
        <w:t>v</w:t>
      </w:r>
      <w:r>
        <w:t xml:space="preserve"> knihovně </w:t>
      </w:r>
      <w:r w:rsidRPr="002544BB">
        <w:t>stm8_hd44780.h</w:t>
      </w:r>
      <w:r>
        <w:t>).</w:t>
      </w:r>
    </w:p>
    <w:p w14:paraId="1CF19B0C" w14:textId="77777777" w:rsidR="001734A0" w:rsidRDefault="002544BB" w:rsidP="001734A0">
      <w:r>
        <w:t>Poté se vytvoří funkce pro UART komunikaci, inicializaci (taktování procesoru na 16 MHz</w:t>
      </w:r>
      <w:r w:rsidR="00BC5257">
        <w:t xml:space="preserve">, rozběhnutí časovače </w:t>
      </w:r>
      <w:proofErr w:type="spellStart"/>
      <w:r w:rsidR="00BC5257">
        <w:t>milis</w:t>
      </w:r>
      <w:proofErr w:type="spellEnd"/>
      <w:r w:rsidR="00BC5257">
        <w:t>, povolení komunikace s počítačem a nastavení časovače TIM2 pro snímání polohy).</w:t>
      </w:r>
    </w:p>
    <w:p w14:paraId="4E788F4C" w14:textId="77777777" w:rsidR="001734A0" w:rsidRDefault="00BC5257" w:rsidP="001734A0">
      <w:r>
        <w:t xml:space="preserve">Následuje založení </w:t>
      </w:r>
      <w:proofErr w:type="spellStart"/>
      <w:r>
        <w:t>enumu</w:t>
      </w:r>
      <w:proofErr w:type="spellEnd"/>
      <w:r>
        <w:t xml:space="preserve"> pro aktuální stav snímače.</w:t>
      </w:r>
    </w:p>
    <w:p w14:paraId="620E9EB8" w14:textId="77777777" w:rsidR="00B73C17" w:rsidRDefault="00BC5257" w:rsidP="001734A0">
      <w:r>
        <w:t xml:space="preserve">Ve funkci </w:t>
      </w:r>
      <w:proofErr w:type="spellStart"/>
      <w:r>
        <w:t>main</w:t>
      </w:r>
      <w:proofErr w:type="spellEnd"/>
      <w:r>
        <w:t xml:space="preserve"> (hlavní funkce každého programu v jazyce C) jsou založeny proměnné pro počet měření, čas měření, vzdálenost, pro vypsání měření vzdálenosti a počtu pokusů. Zavolá se inicializační funkce a vypíše se uvítací hláška.</w:t>
      </w:r>
    </w:p>
    <w:p w14:paraId="57DA73C4" w14:textId="6016B445" w:rsidR="001734A0" w:rsidRDefault="00BC5257" w:rsidP="001734A0">
      <w:r>
        <w:t xml:space="preserve">Poté následuje funkce </w:t>
      </w:r>
      <w:proofErr w:type="spellStart"/>
      <w:r>
        <w:t>while</w:t>
      </w:r>
      <w:proofErr w:type="spellEnd"/>
      <w:r>
        <w:t xml:space="preserve"> (1)</w:t>
      </w:r>
      <w:r w:rsidR="00166EA1">
        <w:t>, což způsobí nekonečný cyklus opakování.</w:t>
      </w:r>
    </w:p>
    <w:p w14:paraId="02B592BF" w14:textId="77777777" w:rsidR="001734A0" w:rsidRDefault="00166EA1" w:rsidP="001734A0">
      <w:r>
        <w:t>Opakovat se bude následující: Zjistí se aktuální stav snímače.</w:t>
      </w:r>
    </w:p>
    <w:p w14:paraId="521147DE" w14:textId="58592A50" w:rsidR="001734A0" w:rsidRDefault="00166EA1" w:rsidP="001734A0">
      <w:r>
        <w:t>Pokud se stav bude rovnat startu a čas časovač bude větší něž</w:t>
      </w:r>
      <w:r w:rsidR="001734A0">
        <w:t xml:space="preserve"> 444 </w:t>
      </w:r>
      <w:proofErr w:type="spellStart"/>
      <w:r w:rsidR="001734A0">
        <w:t>ms</w:t>
      </w:r>
      <w:proofErr w:type="spellEnd"/>
      <w:r w:rsidR="001734A0">
        <w:t xml:space="preserve"> (definovaná hodnota makrem), tak se spustí</w:t>
      </w:r>
      <w:r w:rsidR="001734A0" w:rsidRPr="001734A0">
        <w:t xml:space="preserve"> náběžn</w:t>
      </w:r>
      <w:r w:rsidR="001734A0">
        <w:t>á</w:t>
      </w:r>
      <w:r w:rsidR="001734A0" w:rsidRPr="001734A0">
        <w:t xml:space="preserve"> hran</w:t>
      </w:r>
      <w:r w:rsidR="00072ABF">
        <w:t>a</w:t>
      </w:r>
      <w:r w:rsidR="001734A0" w:rsidRPr="001734A0">
        <w:t xml:space="preserve"> TRIG a stav</w:t>
      </w:r>
      <w:r w:rsidR="001734A0">
        <w:t xml:space="preserve"> snímače bude čekej.</w:t>
      </w:r>
    </w:p>
    <w:p w14:paraId="225A7ABC" w14:textId="24D15441" w:rsidR="00973CA9" w:rsidRDefault="001734A0" w:rsidP="001734A0">
      <w:r>
        <w:t xml:space="preserve">Pokud stav snímače bude čekej a čas snímače bude větší, než 1 </w:t>
      </w:r>
      <w:proofErr w:type="spellStart"/>
      <w:r>
        <w:t>ms</w:t>
      </w:r>
      <w:proofErr w:type="spellEnd"/>
      <w:r>
        <w:t>, tak nastane k</w:t>
      </w:r>
      <w:r w:rsidRPr="001734A0">
        <w:t>onec Trig signálu, smaž</w:t>
      </w:r>
      <w:r>
        <w:t>ou se</w:t>
      </w:r>
      <w:r w:rsidRPr="001734A0">
        <w:t xml:space="preserve"> všechny vlajky a stav </w:t>
      </w:r>
      <w:r>
        <w:t>bude čekej na měření.</w:t>
      </w:r>
    </w:p>
    <w:p w14:paraId="0D9A06ED" w14:textId="4C95CD1C" w:rsidR="001734A0" w:rsidRDefault="001734A0" w:rsidP="001734A0">
      <w:r>
        <w:t>Pokud bude stav čekej na měření, detekuje se sestupná hrana</w:t>
      </w:r>
      <w:r w:rsidR="002973CE">
        <w:t xml:space="preserve"> signálu ECHO a v kladném případě se smažou vlajky CC1 a CC2. Délka impulzu se vypočítá odečtením TIM2 </w:t>
      </w:r>
      <w:proofErr w:type="spellStart"/>
      <w:r w:rsidR="002973CE">
        <w:t>capture</w:t>
      </w:r>
      <w:proofErr w:type="spellEnd"/>
      <w:r w:rsidR="002973CE">
        <w:t xml:space="preserve"> registru 2 od TIM2 </w:t>
      </w:r>
      <w:proofErr w:type="spellStart"/>
      <w:r w:rsidR="002973CE">
        <w:t>capture</w:t>
      </w:r>
      <w:proofErr w:type="spellEnd"/>
      <w:r w:rsidR="002973CE">
        <w:t xml:space="preserve"> registru 1. Z toho je možné vypočítat vzdálenost v centimetrech (</w:t>
      </w:r>
      <w:proofErr w:type="spellStart"/>
      <w:r w:rsidR="002973CE">
        <w:t>vzdalenost</w:t>
      </w:r>
      <w:proofErr w:type="spellEnd"/>
      <w:r w:rsidR="002973CE">
        <w:t xml:space="preserve"> </w:t>
      </w:r>
      <w:r w:rsidR="002973CE" w:rsidRPr="002973CE">
        <w:t>= (</w:t>
      </w:r>
      <w:proofErr w:type="spellStart"/>
      <w:r w:rsidR="002973CE">
        <w:t>vzdalenost</w:t>
      </w:r>
      <w:proofErr w:type="spellEnd"/>
      <w:r w:rsidR="002973CE" w:rsidRPr="002973CE">
        <w:t xml:space="preserve"> * 340)/ 20000</w:t>
      </w:r>
      <w:r w:rsidR="002973CE">
        <w:t>). Pokud je vzd</w:t>
      </w:r>
      <w:r w:rsidR="00AD5938">
        <w:t>á</w:t>
      </w:r>
      <w:r w:rsidR="002973CE">
        <w:t xml:space="preserve">lenost </w:t>
      </w:r>
      <w:r w:rsidR="00AD5938">
        <w:t>menší, než maximální vzdálenost, tak ji vypíše na displej a pošle do počítače. Každopádně se vypíše počet pokusů zvýšený o 1. Stav se nastaví na start.</w:t>
      </w:r>
    </w:p>
    <w:p w14:paraId="29EA7700" w14:textId="31135F6F" w:rsidR="00AD5938" w:rsidRDefault="00AD5938" w:rsidP="001734A0">
      <w:r>
        <w:t>Nakonec se zkontroluje, jestli nebylo stisknuto tlačítko. V tomto případě se vynuluje počet pokusů a vypíše se 0 a prázdné místa (aby se nestalo, že na displeji zůstane nějaké číslo z minulého měření, a tak by za počtem měření zavazely další čísla).</w:t>
      </w:r>
    </w:p>
    <w:p w14:paraId="0C802C8C" w14:textId="77777777" w:rsidR="001734A0" w:rsidRDefault="001734A0" w:rsidP="001734A0">
      <w:pPr>
        <w:rPr>
          <w:b/>
          <w:sz w:val="28"/>
          <w:u w:val="single"/>
        </w:rPr>
      </w:pPr>
    </w:p>
    <w:p w14:paraId="587810BA" w14:textId="77777777" w:rsidR="00973CA9" w:rsidRDefault="00973CA9">
      <w:pPr>
        <w:outlineLvl w:val="0"/>
        <w:rPr>
          <w:b/>
          <w:sz w:val="28"/>
          <w:u w:val="single"/>
        </w:rPr>
      </w:pPr>
    </w:p>
    <w:p w14:paraId="611ED89F" w14:textId="77777777" w:rsidR="001007EE" w:rsidRDefault="001007E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3652E12" w14:textId="1C2F6412" w:rsidR="0099139A" w:rsidRDefault="0099139A">
      <w:pPr>
        <w:outlineLvl w:val="0"/>
        <w:rPr>
          <w:b/>
          <w:sz w:val="28"/>
          <w:u w:val="single"/>
        </w:rPr>
      </w:pPr>
      <w:bookmarkStart w:id="31" w:name="_Toc93237853"/>
      <w:r>
        <w:rPr>
          <w:b/>
          <w:sz w:val="28"/>
          <w:u w:val="single"/>
        </w:rPr>
        <w:lastRenderedPageBreak/>
        <w:t>VÝVOJOVÝ DIAGRAM PROGRAMU</w:t>
      </w:r>
      <w:bookmarkEnd w:id="31"/>
    </w:p>
    <w:p w14:paraId="3360B6FC" w14:textId="074477BE" w:rsidR="00D061CF" w:rsidRDefault="00F91616">
      <w:pPr>
        <w:outlineLvl w:val="0"/>
        <w:rPr>
          <w:b/>
          <w:sz w:val="28"/>
          <w:u w:val="single"/>
        </w:rPr>
      </w:pPr>
      <w:bookmarkStart w:id="32" w:name="_Toc93237854"/>
      <w:r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8B26F11" wp14:editId="0F643F1A">
                <wp:simplePos x="0" y="0"/>
                <wp:positionH relativeFrom="column">
                  <wp:posOffset>33020</wp:posOffset>
                </wp:positionH>
                <wp:positionV relativeFrom="paragraph">
                  <wp:posOffset>156210</wp:posOffset>
                </wp:positionV>
                <wp:extent cx="6622405" cy="8846678"/>
                <wp:effectExtent l="0" t="0" r="26670" b="12065"/>
                <wp:wrapNone/>
                <wp:docPr id="253" name="Skupina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05" cy="8846678"/>
                          <a:chOff x="0" y="0"/>
                          <a:chExt cx="6622405" cy="8846678"/>
                        </a:xfrm>
                      </wpg:grpSpPr>
                      <wps:wsp>
                        <wps:cNvPr id="22" name="Vývojový diagram: rozhodnutí 22"/>
                        <wps:cNvSpPr/>
                        <wps:spPr>
                          <a:xfrm>
                            <a:off x="532263" y="5199797"/>
                            <a:ext cx="1024128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Vývojový diagram: ukončení 1"/>
                        <wps:cNvSpPr/>
                        <wps:spPr>
                          <a:xfrm>
                            <a:off x="13648" y="0"/>
                            <a:ext cx="2023449" cy="34855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Vývojový diagram: postup 224"/>
                        <wps:cNvSpPr/>
                        <wps:spPr>
                          <a:xfrm>
                            <a:off x="0" y="518615"/>
                            <a:ext cx="2023110" cy="3803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Vývojový diagram: postup 3"/>
                        <wps:cNvSpPr/>
                        <wps:spPr>
                          <a:xfrm>
                            <a:off x="0" y="1050878"/>
                            <a:ext cx="2023110" cy="482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979" y="54591"/>
                            <a:ext cx="66484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4D12C" w14:textId="06146A05" w:rsidR="00F4069D" w:rsidRPr="009E49BE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4" y="518615"/>
                            <a:ext cx="178752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95E56" w14:textId="05B850A0" w:rsidR="00F4069D" w:rsidRPr="00E8307F" w:rsidRDefault="00F4069D" w:rsidP="00A37129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8307F">
                                <w:rPr>
                                  <w:sz w:val="18"/>
                                  <w:szCs w:val="18"/>
                                </w:rPr>
                                <w:t xml:space="preserve">Importuj </w:t>
                              </w:r>
                              <w:r w:rsidR="00A37129">
                                <w:rPr>
                                  <w:sz w:val="18"/>
                                  <w:szCs w:val="18"/>
                                </w:rPr>
                                <w:t xml:space="preserve">knihovny pro práci s displejem, časovači a </w:t>
                              </w:r>
                              <w:proofErr w:type="spellStart"/>
                              <w:r w:rsidR="00A37129">
                                <w:rPr>
                                  <w:sz w:val="18"/>
                                  <w:szCs w:val="18"/>
                                </w:rPr>
                                <w:t>poly</w:t>
                              </w:r>
                              <w:proofErr w:type="spellEnd"/>
                              <w:r w:rsidR="00A3712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Vývojový diagram: postup 5"/>
                        <wps:cNvSpPr/>
                        <wps:spPr>
                          <a:xfrm>
                            <a:off x="0" y="1665027"/>
                            <a:ext cx="2023110" cy="6071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12" y="1050878"/>
                            <a:ext cx="164592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B3372" w14:textId="577054F7" w:rsidR="00F4069D" w:rsidRPr="00E8307F" w:rsidRDefault="00A37129" w:rsidP="00F406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Vytvoř makra </w:t>
                              </w:r>
                              <w:r w:rsidR="00986477">
                                <w:rPr>
                                  <w:sz w:val="18"/>
                                  <w:szCs w:val="18"/>
                                </w:rPr>
                                <w:t>pro piny a porty snímače a displeje a pro tlačítko.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12" y="1651379"/>
                            <a:ext cx="159258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7837A2" w14:textId="74481BE6" w:rsidR="00F4069D" w:rsidRPr="00E8307F" w:rsidRDefault="00986477" w:rsidP="00F406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Vytvoř funkce pro komunikaci s PC, pro nastavení a povolení všech komponent.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600501" y="5445457"/>
                            <a:ext cx="965606" cy="44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DD21" w14:textId="00FFC6BC" w:rsidR="00DA44DD" w:rsidRDefault="00DA44DD" w:rsidP="00F406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Je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aktuální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stav</w:t>
                              </w:r>
                              <w:proofErr w:type="spellEnd"/>
                            </w:p>
                            <w:p w14:paraId="5C075FB1" w14:textId="631DF5A8" w:rsidR="00F4069D" w:rsidRPr="00E8307F" w:rsidRDefault="00DA44DD" w:rsidP="00F406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44D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TRGG_START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ývojový diagram: postup 12"/>
                        <wps:cNvSpPr/>
                        <wps:spPr>
                          <a:xfrm>
                            <a:off x="0" y="2756848"/>
                            <a:ext cx="2023110" cy="8482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232012" y="2715905"/>
                            <a:ext cx="1778635" cy="89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F3407" w14:textId="1EB69B3F" w:rsidR="00F25649" w:rsidRPr="00F25649" w:rsidRDefault="00F25649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pocet_mereni</w:t>
                              </w:r>
                              <w:proofErr w:type="spellEnd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073BA2E6" w14:textId="524BDA6B" w:rsidR="00F25649" w:rsidRPr="00F25649" w:rsidRDefault="00F25649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mtime_ultrasonic</w:t>
                              </w:r>
                              <w:proofErr w:type="spellEnd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15E5076E" w14:textId="772BC4F2" w:rsidR="00F25649" w:rsidRPr="00F25649" w:rsidRDefault="00F25649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diff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710A937B" w14:textId="625222A1" w:rsidR="00F4069D" w:rsidRDefault="00F25649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STATE_TypeDef</w:t>
                              </w:r>
                              <w:proofErr w:type="spellEnd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state =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RGG_START</w:t>
                              </w:r>
                            </w:p>
                            <w:p w14:paraId="040760FF" w14:textId="638C4F44" w:rsidR="00F25649" w:rsidRPr="00F25649" w:rsidRDefault="00F25649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text[16]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mereni_text</w:t>
                              </w:r>
                              <w:proofErr w:type="spellEnd"/>
                              <w:r w:rsidRPr="00F256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[16]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Vývojový diagram: rozhodnutí 14"/>
                        <wps:cNvSpPr/>
                        <wps:spPr>
                          <a:xfrm>
                            <a:off x="600501" y="4312693"/>
                            <a:ext cx="878764" cy="6949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777922" y="4517409"/>
                            <a:ext cx="71056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084FD" w14:textId="07058585" w:rsidR="00F4069D" w:rsidRPr="00C3177D" w:rsidRDefault="00F25649" w:rsidP="00F4069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Pravda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Vývojový diagram: ukončení 16"/>
                        <wps:cNvSpPr/>
                        <wps:spPr>
                          <a:xfrm>
                            <a:off x="5513695" y="8639033"/>
                            <a:ext cx="1108710" cy="2076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5800298" y="8611738"/>
                            <a:ext cx="588476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16197" w14:textId="77777777" w:rsidR="00F4069D" w:rsidRPr="00C3177D" w:rsidRDefault="00F4069D" w:rsidP="00F406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3177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KONEC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1405719" y="4435523"/>
                            <a:ext cx="212757" cy="2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6C59C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982639" y="4885899"/>
                            <a:ext cx="307818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7A5E5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élník 20"/>
                        <wps:cNvSpPr/>
                        <wps:spPr>
                          <a:xfrm>
                            <a:off x="4967785" y="7942997"/>
                            <a:ext cx="951419" cy="279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4967785" y="7929349"/>
                            <a:ext cx="921224" cy="299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02912" w14:textId="77777777" w:rsidR="00825A47" w:rsidRDefault="00A36966" w:rsidP="00F4069D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Vypiš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vzdálenost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na</w:t>
                              </w:r>
                              <w:proofErr w:type="spellEnd"/>
                            </w:p>
                            <w:p w14:paraId="2D78AB4D" w14:textId="27C6B666" w:rsidR="00F4069D" w:rsidRPr="00825A47" w:rsidRDefault="00825A47" w:rsidP="00F4069D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displeji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a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ové pole 24"/>
                        <wps:cNvSpPr txBox="1"/>
                        <wps:spPr>
                          <a:xfrm>
                            <a:off x="846161" y="6018663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A5E40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ové pole 25"/>
                        <wps:cNvSpPr txBox="1"/>
                        <wps:spPr>
                          <a:xfrm>
                            <a:off x="1473958" y="5445457"/>
                            <a:ext cx="307818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CD669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312693" y="6086902"/>
                            <a:ext cx="1554480" cy="2259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Vývojový diagram: postup 27"/>
                        <wps:cNvSpPr/>
                        <wps:spPr>
                          <a:xfrm>
                            <a:off x="4476466" y="6851176"/>
                            <a:ext cx="1383665" cy="34119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ové pole 28"/>
                        <wps:cNvSpPr txBox="1"/>
                        <wps:spPr>
                          <a:xfrm>
                            <a:off x="4421875" y="6045958"/>
                            <a:ext cx="1497807" cy="267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6475E" w14:textId="696853B0" w:rsidR="00F4069D" w:rsidRPr="001C1F9C" w:rsidRDefault="008C71E1" w:rsidP="00F4069D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Spustit</w:t>
                              </w:r>
                              <w:proofErr w:type="spellEnd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náběžnou</w:t>
                              </w:r>
                              <w:proofErr w:type="spellEnd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hranu</w:t>
                              </w:r>
                              <w:proofErr w:type="spellEnd"/>
                              <w:r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TRIG a </w:t>
                              </w:r>
                              <w:proofErr w:type="spellStart"/>
                              <w:r w:rsidR="001C1F9C"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stav</w:t>
                              </w:r>
                              <w:proofErr w:type="spellEnd"/>
                              <w:r w:rsidR="001C1F9C" w:rsidRPr="001C1F9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= TRGG_WAIT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466" y="6823881"/>
                            <a:ext cx="1442720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4332F" w14:textId="42AE26D0" w:rsidR="00F4069D" w:rsidRPr="00331889" w:rsidRDefault="00331889" w:rsidP="00F4069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31889">
                                <w:rPr>
                                  <w:sz w:val="14"/>
                                  <w:szCs w:val="14"/>
                                </w:rPr>
                                <w:t>Konec Trig signálu, sma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ž</w:t>
                              </w:r>
                              <w:r w:rsidRPr="00331889">
                                <w:rPr>
                                  <w:sz w:val="14"/>
                                  <w:szCs w:val="14"/>
                                </w:rPr>
                                <w:t xml:space="preserve"> všechny vlajky a stav = MEASURMENT_WAIT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Vývojový diagram: postup 192"/>
                        <wps:cNvSpPr/>
                        <wps:spPr>
                          <a:xfrm>
                            <a:off x="2947916" y="8502555"/>
                            <a:ext cx="2023110" cy="1690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ové pole 193"/>
                        <wps:cNvSpPr txBox="1"/>
                        <wps:spPr>
                          <a:xfrm>
                            <a:off x="3057098" y="8461612"/>
                            <a:ext cx="1750695" cy="24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434C2" w14:textId="2705D472" w:rsidR="00F4069D" w:rsidRPr="00E8307F" w:rsidRDefault="00781904" w:rsidP="00F406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Vynuluj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měření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vypiš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Vývojový diagram: postup 194"/>
                        <wps:cNvSpPr/>
                        <wps:spPr>
                          <a:xfrm>
                            <a:off x="2825087" y="8120418"/>
                            <a:ext cx="1466215" cy="219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ové pole 195"/>
                        <wps:cNvSpPr txBox="1"/>
                        <wps:spPr>
                          <a:xfrm>
                            <a:off x="2866030" y="8079475"/>
                            <a:ext cx="1371600" cy="293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9D5AA" w14:textId="08266A22" w:rsidR="00F4069D" w:rsidRDefault="00825A47" w:rsidP="00F4069D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Vypiš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počet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pokusů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zvětšený</w:t>
                              </w:r>
                              <w:proofErr w:type="spellEnd"/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 o 1</w:t>
                              </w:r>
                            </w:p>
                            <w:p w14:paraId="44C25013" w14:textId="06AED11D" w:rsidR="00825A47" w:rsidRPr="00825A47" w:rsidRDefault="00825A47" w:rsidP="00F4069D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Stav = </w:t>
                              </w:r>
                              <w:r w:rsidRPr="00825A4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TRGG_START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pojnice: pravoúhlá 206"/>
                        <wps:cNvCnPr/>
                        <wps:spPr>
                          <a:xfrm>
                            <a:off x="1569493" y="5636526"/>
                            <a:ext cx="2171178" cy="102359"/>
                          </a:xfrm>
                          <a:prstGeom prst="bentConnector3">
                            <a:avLst>
                              <a:gd name="adj1" fmla="val 999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pojnice: pravoúhlá 208"/>
                        <wps:cNvCnPr/>
                        <wps:spPr>
                          <a:xfrm flipH="1">
                            <a:off x="1048034" y="7042245"/>
                            <a:ext cx="2716228" cy="77005"/>
                          </a:xfrm>
                          <a:prstGeom prst="bentConnector3">
                            <a:avLst>
                              <a:gd name="adj1" fmla="val 6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pojnice: pravoúhlá 211"/>
                        <wps:cNvCnPr/>
                        <wps:spPr>
                          <a:xfrm>
                            <a:off x="1487606" y="4667535"/>
                            <a:ext cx="4561713" cy="3937839"/>
                          </a:xfrm>
                          <a:prstGeom prst="bentConnector3">
                            <a:avLst>
                              <a:gd name="adj1" fmla="val 1000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pojnice: pravoúhlá 214"/>
                        <wps:cNvCnPr/>
                        <wps:spPr>
                          <a:xfrm flipH="1" flipV="1">
                            <a:off x="1038083" y="5139520"/>
                            <a:ext cx="65449" cy="3649130"/>
                          </a:xfrm>
                          <a:prstGeom prst="bentConnector3">
                            <a:avLst>
                              <a:gd name="adj1" fmla="val 10377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Vývojový diagram: postup 36"/>
                        <wps:cNvSpPr/>
                        <wps:spPr>
                          <a:xfrm>
                            <a:off x="13648" y="2374711"/>
                            <a:ext cx="2023110" cy="2560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ové pole 37"/>
                        <wps:cNvSpPr txBox="1"/>
                        <wps:spPr>
                          <a:xfrm>
                            <a:off x="218364" y="2374711"/>
                            <a:ext cx="167005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584D6" w14:textId="22B1CC46" w:rsidR="00986477" w:rsidRPr="00E8307F" w:rsidRDefault="00986477" w:rsidP="0098647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Definuj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pro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aktuální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stav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Vývojový diagram: postup 39"/>
                        <wps:cNvSpPr/>
                        <wps:spPr>
                          <a:xfrm>
                            <a:off x="13648" y="3725839"/>
                            <a:ext cx="2023110" cy="4679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32012" y="3684896"/>
                            <a:ext cx="1670050" cy="50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C0A45" w14:textId="6E702DB3" w:rsidR="00F25649" w:rsidRPr="00F25649" w:rsidRDefault="00F25649" w:rsidP="00F256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5649">
                                <w:rPr>
                                  <w:sz w:val="18"/>
                                  <w:szCs w:val="18"/>
                                </w:rPr>
                                <w:t>Nastav všechno potřebné, inicializuj di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F25649">
                                <w:rPr>
                                  <w:sz w:val="18"/>
                                  <w:szCs w:val="18"/>
                                </w:rPr>
                                <w:t>plej a vypiš uvítací hlášku na displej a do 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Vývojový diagram: rozhodnutí 43"/>
                        <wps:cNvSpPr/>
                        <wps:spPr>
                          <a:xfrm>
                            <a:off x="573206" y="6346209"/>
                            <a:ext cx="987044" cy="685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4"/>
                        <wps:cNvSpPr txBox="1"/>
                        <wps:spPr>
                          <a:xfrm>
                            <a:off x="873457" y="7137779"/>
                            <a:ext cx="176045" cy="18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1CCA1" w14:textId="77777777" w:rsidR="00DA44DD" w:rsidRPr="00C3177D" w:rsidRDefault="00DA44DD" w:rsidP="00DA44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6"/>
                        <wps:cNvSpPr txBox="1"/>
                        <wps:spPr>
                          <a:xfrm>
                            <a:off x="627797" y="6509982"/>
                            <a:ext cx="965606" cy="44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5B0D7" w14:textId="77777777" w:rsidR="00DA44DD" w:rsidRDefault="00DA44DD" w:rsidP="00DA44D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Je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aktuální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stav</w:t>
                              </w:r>
                              <w:proofErr w:type="spellEnd"/>
                            </w:p>
                            <w:p w14:paraId="44FDF85B" w14:textId="13A0D3C8" w:rsidR="00DA44DD" w:rsidRPr="00E8307F" w:rsidRDefault="00DA44DD" w:rsidP="00DA44D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A44D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TRGG_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rozhodnutí 49"/>
                        <wps:cNvSpPr/>
                        <wps:spPr>
                          <a:xfrm>
                            <a:off x="491319" y="7219666"/>
                            <a:ext cx="1213002" cy="7315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ové pole 50"/>
                        <wps:cNvSpPr txBox="1"/>
                        <wps:spPr>
                          <a:xfrm>
                            <a:off x="736979" y="7233314"/>
                            <a:ext cx="928243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51630" w14:textId="2005CD41" w:rsidR="00781904" w:rsidRDefault="00781904" w:rsidP="0078190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      </w:t>
                              </w:r>
                              <w:r w:rsidR="00DA44D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Je</w:t>
                              </w:r>
                            </w:p>
                            <w:p w14:paraId="0FBFCA7C" w14:textId="250EE0DC" w:rsidR="00DA44DD" w:rsidRDefault="00DA44DD" w:rsidP="00DA44D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aktuální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stav</w:t>
                              </w:r>
                              <w:proofErr w:type="spellEnd"/>
                            </w:p>
                            <w:p w14:paraId="4BC79F5C" w14:textId="58C14EBB" w:rsidR="00DA44DD" w:rsidRPr="00E8307F" w:rsidRDefault="00781904" w:rsidP="0078190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819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MEASURMENT_WAIT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Vývojový diagram: rozhodnutí 52"/>
                        <wps:cNvSpPr/>
                        <wps:spPr>
                          <a:xfrm>
                            <a:off x="736979" y="8134066"/>
                            <a:ext cx="744779" cy="555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ové pole 53"/>
                        <wps:cNvSpPr txBox="1"/>
                        <wps:spPr>
                          <a:xfrm>
                            <a:off x="846161" y="8120418"/>
                            <a:ext cx="927735" cy="482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AE379" w14:textId="348930C0" w:rsidR="00781904" w:rsidRDefault="00781904" w:rsidP="0078190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   Je</w:t>
                              </w:r>
                            </w:p>
                            <w:p w14:paraId="119E6AE0" w14:textId="0B569EBE" w:rsidR="00781904" w:rsidRPr="00E8307F" w:rsidRDefault="00781904" w:rsidP="0078190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Stisknuto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tlačítko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římá spojnice 54"/>
                        <wps:cNvCnPr/>
                        <wps:spPr>
                          <a:xfrm>
                            <a:off x="1105469" y="8693624"/>
                            <a:ext cx="3048" cy="102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ové pole 55"/>
                        <wps:cNvSpPr txBox="1"/>
                        <wps:spPr>
                          <a:xfrm>
                            <a:off x="846161" y="6892120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8A97B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1460310" y="6455391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E8021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57"/>
                        <wps:cNvSpPr txBox="1"/>
                        <wps:spPr>
                          <a:xfrm>
                            <a:off x="928048" y="7888406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8D335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ové pole 58"/>
                        <wps:cNvSpPr txBox="1"/>
                        <wps:spPr>
                          <a:xfrm>
                            <a:off x="1583140" y="7356144"/>
                            <a:ext cx="307818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F6FFE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59"/>
                        <wps:cNvSpPr txBox="1"/>
                        <wps:spPr>
                          <a:xfrm>
                            <a:off x="928048" y="8570794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F8CF8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ové pole 60"/>
                        <wps:cNvSpPr txBox="1"/>
                        <wps:spPr>
                          <a:xfrm>
                            <a:off x="1378424" y="8188657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C675D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pojnice: pravoúhlá 61"/>
                        <wps:cNvCnPr/>
                        <wps:spPr>
                          <a:xfrm>
                            <a:off x="1487606" y="8393373"/>
                            <a:ext cx="2454531" cy="100842"/>
                          </a:xfrm>
                          <a:prstGeom prst="bentConnector3">
                            <a:avLst>
                              <a:gd name="adj1" fmla="val 1000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pojnice: pravoúhlá 62"/>
                        <wps:cNvCnPr/>
                        <wps:spPr>
                          <a:xfrm flipH="1">
                            <a:off x="1102625" y="8693624"/>
                            <a:ext cx="2833572" cy="67373"/>
                          </a:xfrm>
                          <a:prstGeom prst="bentConnector3">
                            <a:avLst>
                              <a:gd name="adj1" fmla="val -1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Vývojový diagram: rozhodnutí 63"/>
                        <wps:cNvSpPr/>
                        <wps:spPr>
                          <a:xfrm>
                            <a:off x="3370997" y="5745708"/>
                            <a:ext cx="778748" cy="45959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ové pole 209"/>
                        <wps:cNvSpPr txBox="1"/>
                        <wps:spPr>
                          <a:xfrm>
                            <a:off x="3538144" y="5812012"/>
                            <a:ext cx="1432880" cy="94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7FE6D" w14:textId="77777777" w:rsidR="00CB335A" w:rsidRPr="00CB335A" w:rsidRDefault="008C71E1" w:rsidP="008C71E1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proofErr w:type="spellStart"/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milis</w:t>
                              </w:r>
                              <w:proofErr w:type="spellEnd"/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 xml:space="preserve">() - </w:t>
                              </w:r>
                              <w:proofErr w:type="spellStart"/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mtime</w:t>
                              </w:r>
                              <w:proofErr w:type="spellEnd"/>
                            </w:p>
                            <w:p w14:paraId="6A560287" w14:textId="77777777" w:rsidR="00CB335A" w:rsidRPr="00CB335A" w:rsidRDefault="008C71E1" w:rsidP="008C71E1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 xml:space="preserve">_ultrasonic &gt; </w:t>
                              </w:r>
                            </w:p>
                            <w:p w14:paraId="5C432DB8" w14:textId="77777777" w:rsidR="00CB335A" w:rsidRPr="00CB335A" w:rsidRDefault="008C71E1" w:rsidP="008C71E1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MASURMENT</w:t>
                              </w:r>
                            </w:p>
                            <w:p w14:paraId="24C66C8D" w14:textId="00ABDCD3" w:rsidR="008C71E1" w:rsidRPr="00CB335A" w:rsidRDefault="008C71E1" w:rsidP="008C71E1">
                              <w:pPr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CB335A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_PERON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pojnice: pravoúhlá 212"/>
                        <wps:cNvCnPr/>
                        <wps:spPr>
                          <a:xfrm>
                            <a:off x="4148919" y="5964072"/>
                            <a:ext cx="1000027" cy="116006"/>
                          </a:xfrm>
                          <a:prstGeom prst="bentConnector3">
                            <a:avLst>
                              <a:gd name="adj1" fmla="val 1002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pojnice: pravoúhlá 215"/>
                        <wps:cNvCnPr/>
                        <wps:spPr>
                          <a:xfrm flipH="1">
                            <a:off x="1061682" y="6196084"/>
                            <a:ext cx="2678989" cy="75565"/>
                          </a:xfrm>
                          <a:prstGeom prst="bentConnector3">
                            <a:avLst>
                              <a:gd name="adj1" fmla="val -6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pojnice: pravoúhlá 218"/>
                        <wps:cNvCnPr/>
                        <wps:spPr>
                          <a:xfrm flipH="1">
                            <a:off x="1061682" y="6316070"/>
                            <a:ext cx="4115562" cy="45719"/>
                          </a:xfrm>
                          <a:prstGeom prst="bentConnector3">
                            <a:avLst>
                              <a:gd name="adj1" fmla="val -1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Vývojový diagram: rozhodnutí 222"/>
                        <wps:cNvSpPr/>
                        <wps:spPr>
                          <a:xfrm>
                            <a:off x="3384645" y="6578221"/>
                            <a:ext cx="778510" cy="4591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ové pole 227"/>
                        <wps:cNvSpPr txBox="1"/>
                        <wps:spPr>
                          <a:xfrm>
                            <a:off x="3494658" y="6636224"/>
                            <a:ext cx="709683" cy="40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D8153" w14:textId="77777777" w:rsidR="00E450F6" w:rsidRDefault="000F7A0B" w:rsidP="000F7A0B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proofErr w:type="spellStart"/>
                              <w:r w:rsidRPr="00E450F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milis</w:t>
                              </w:r>
                              <w:proofErr w:type="spellEnd"/>
                              <w:r w:rsidRPr="00E450F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() - </w:t>
                              </w:r>
                              <w:proofErr w:type="spellStart"/>
                              <w:r w:rsidRPr="00E450F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mtime_ultrasonic</w:t>
                              </w:r>
                              <w:proofErr w:type="spellEnd"/>
                            </w:p>
                            <w:p w14:paraId="3D76BB5A" w14:textId="290735AE" w:rsidR="000F7A0B" w:rsidRPr="00E450F6" w:rsidRDefault="000F7A0B" w:rsidP="000F7A0B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E450F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&gt;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ové pole 229"/>
                        <wps:cNvSpPr txBox="1"/>
                        <wps:spPr>
                          <a:xfrm>
                            <a:off x="3480179" y="6059606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1533A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ové pole 230"/>
                        <wps:cNvSpPr txBox="1"/>
                        <wps:spPr>
                          <a:xfrm>
                            <a:off x="4039737" y="5786651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CA2A9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pojnice: pravoúhlá 231"/>
                        <wps:cNvCnPr/>
                        <wps:spPr>
                          <a:xfrm>
                            <a:off x="1883391" y="6455391"/>
                            <a:ext cx="1896641" cy="116840"/>
                          </a:xfrm>
                          <a:prstGeom prst="bentConnector3">
                            <a:avLst>
                              <a:gd name="adj1" fmla="val 1000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pojnice: pravoúhlá 232"/>
                        <wps:cNvCnPr/>
                        <wps:spPr>
                          <a:xfrm flipV="1">
                            <a:off x="1569493" y="6455391"/>
                            <a:ext cx="313520" cy="2251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ové pole 233"/>
                        <wps:cNvSpPr txBox="1"/>
                        <wps:spPr>
                          <a:xfrm>
                            <a:off x="3534770" y="6892120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A1126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ové pole 234"/>
                        <wps:cNvSpPr txBox="1"/>
                        <wps:spPr>
                          <a:xfrm>
                            <a:off x="4039737" y="6591869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AE837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pojnice: pravoúhlá 235"/>
                        <wps:cNvCnPr/>
                        <wps:spPr>
                          <a:xfrm>
                            <a:off x="4148919" y="6769290"/>
                            <a:ext cx="985861" cy="96757"/>
                          </a:xfrm>
                          <a:prstGeom prst="bentConnector3">
                            <a:avLst>
                              <a:gd name="adj1" fmla="val 1003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pojnice: pravoúhlá 236"/>
                        <wps:cNvCnPr/>
                        <wps:spPr>
                          <a:xfrm flipH="1" flipV="1">
                            <a:off x="1056280" y="7159388"/>
                            <a:ext cx="4115435" cy="161110"/>
                          </a:xfrm>
                          <a:prstGeom prst="bentConnector3">
                            <a:avLst>
                              <a:gd name="adj1" fmla="val 185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Vývojový diagram: rozhodnutí 238"/>
                        <wps:cNvSpPr/>
                        <wps:spPr>
                          <a:xfrm>
                            <a:off x="3384645" y="7356144"/>
                            <a:ext cx="778510" cy="423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ové pole 239"/>
                        <wps:cNvSpPr txBox="1"/>
                        <wps:spPr>
                          <a:xfrm>
                            <a:off x="3466531" y="7424382"/>
                            <a:ext cx="70929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1ABD5" w14:textId="6DBA458C" w:rsidR="00331889" w:rsidRPr="000F7A0B" w:rsidRDefault="00A36966" w:rsidP="00331889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Sestupná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hrana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ECHO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signálu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ové pole 240"/>
                        <wps:cNvSpPr txBox="1"/>
                        <wps:spPr>
                          <a:xfrm>
                            <a:off x="3562066" y="7683690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571AC" w14:textId="77777777" w:rsidR="00A36966" w:rsidRPr="00C3177D" w:rsidRDefault="00A36966" w:rsidP="00A369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ové pole 241"/>
                        <wps:cNvSpPr txBox="1"/>
                        <wps:spPr>
                          <a:xfrm>
                            <a:off x="4080681" y="7369791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B0B22" w14:textId="77777777" w:rsidR="00A36966" w:rsidRPr="00C3177D" w:rsidRDefault="00A36966" w:rsidP="00A369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pojnice: pravoúhlá 242"/>
                        <wps:cNvCnPr/>
                        <wps:spPr>
                          <a:xfrm flipV="1">
                            <a:off x="1692322" y="7233314"/>
                            <a:ext cx="445353" cy="33102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pojnice: pravoúhlá 243"/>
                        <wps:cNvCnPr/>
                        <wps:spPr>
                          <a:xfrm>
                            <a:off x="2033516" y="7233314"/>
                            <a:ext cx="1737862" cy="113191"/>
                          </a:xfrm>
                          <a:prstGeom prst="bentConnector3">
                            <a:avLst>
                              <a:gd name="adj1" fmla="val 1004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pojnice: pravoúhlá 244"/>
                        <wps:cNvCnPr/>
                        <wps:spPr>
                          <a:xfrm flipH="1">
                            <a:off x="1102625" y="7779224"/>
                            <a:ext cx="2671303" cy="218534"/>
                          </a:xfrm>
                          <a:prstGeom prst="bentConnector3">
                            <a:avLst>
                              <a:gd name="adj1" fmla="val 1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pojnice: pravoúhlá 245"/>
                        <wps:cNvCnPr/>
                        <wps:spPr>
                          <a:xfrm>
                            <a:off x="4148919" y="7560860"/>
                            <a:ext cx="422882" cy="116006"/>
                          </a:xfrm>
                          <a:prstGeom prst="bentConnector3">
                            <a:avLst>
                              <a:gd name="adj1" fmla="val 995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Vývojový diagram: rozhodnutí 246"/>
                        <wps:cNvSpPr/>
                        <wps:spPr>
                          <a:xfrm>
                            <a:off x="4271749" y="7697338"/>
                            <a:ext cx="614149" cy="4229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ové pole 247"/>
                        <wps:cNvSpPr txBox="1"/>
                        <wps:spPr>
                          <a:xfrm>
                            <a:off x="4326340" y="7765576"/>
                            <a:ext cx="70929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E35CD" w14:textId="6D7BE4E7" w:rsidR="00A36966" w:rsidRPr="000F7A0B" w:rsidRDefault="00A36966" w:rsidP="00A3696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Vzdálenost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&gt;=400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pojnice: pravoúhlá 248"/>
                        <wps:cNvCnPr/>
                        <wps:spPr>
                          <a:xfrm flipH="1" flipV="1">
                            <a:off x="1097223" y="8060141"/>
                            <a:ext cx="1721040" cy="1622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pojnice: pravoúhlá 249"/>
                        <wps:cNvCnPr/>
                        <wps:spPr>
                          <a:xfrm flipH="1">
                            <a:off x="4296201" y="8120418"/>
                            <a:ext cx="274936" cy="68239"/>
                          </a:xfrm>
                          <a:prstGeom prst="bentConnector3">
                            <a:avLst>
                              <a:gd name="adj1" fmla="val 24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pojnice: pravoúhlá 250"/>
                        <wps:cNvCnPr/>
                        <wps:spPr>
                          <a:xfrm flipH="1">
                            <a:off x="4296201" y="8226757"/>
                            <a:ext cx="1133683" cy="48146"/>
                          </a:xfrm>
                          <a:prstGeom prst="bentConnector3">
                            <a:avLst>
                              <a:gd name="adj1" fmla="val -11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pojnice: pravoúhlá 251"/>
                        <wps:cNvCnPr/>
                        <wps:spPr>
                          <a:xfrm>
                            <a:off x="5036024" y="7820167"/>
                            <a:ext cx="380375" cy="122830"/>
                          </a:xfrm>
                          <a:prstGeom prst="bentConnector3">
                            <a:avLst>
                              <a:gd name="adj1" fmla="val 1006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pojnice: pravoúhlá 252"/>
                        <wps:cNvCnPr/>
                        <wps:spPr>
                          <a:xfrm flipV="1">
                            <a:off x="4885898" y="7820167"/>
                            <a:ext cx="197997" cy="845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26F11" id="Skupina 253" o:spid="_x0000_s1031" style="position:absolute;margin-left:2.6pt;margin-top:12.3pt;width:521.45pt;height:696.6pt;z-index:251811840" coordsize="66224,88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2" o:spid="_x0000_s1032" type="#_x0000_t110" style="position:absolute;left:5322;top:51997;width:10241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" fillcolor="white [3201]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Vývojový diagram: ukončení 1" o:spid="_x0000_s1033" type="#_x0000_t116" style="position:absolute;left:136;width:20234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" fillcolor="white [3201]" strokecolor="black [3200]" strokeweight="2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24" o:spid="_x0000_s1034" type="#_x0000_t109" style="position:absolute;top:5186;width:202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" fillcolor="white [3201]" strokecolor="black [3200]" strokeweight="2pt"/>
                <v:shape id="Vývojový diagram: postup 3" o:spid="_x0000_s1035" type="#_x0000_t109" style="position:absolute;top:10508;width:202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" fillcolor="white [3201]" strokecolor="black [3200]" strokeweight="2pt"/>
                <v:shape id="Textové pole 2" o:spid="_x0000_s1036" type="#_x0000_t202" style="position:absolute;left:7369;top:545;width:6649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D44D12C" w14:textId="06146A05" w:rsidR="00F4069D" w:rsidRPr="009E49BE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Textové pole 2" o:spid="_x0000_s1037" type="#_x0000_t202" style="position:absolute;left:2183;top:5186;width:17875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9195E56" w14:textId="05B850A0" w:rsidR="00F4069D" w:rsidRPr="00E8307F" w:rsidRDefault="00F4069D" w:rsidP="00A37129">
                        <w:pPr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 w:rsidRPr="00E8307F">
                          <w:rPr>
                            <w:sz w:val="18"/>
                            <w:szCs w:val="18"/>
                          </w:rPr>
                          <w:t xml:space="preserve">Importuj </w:t>
                        </w:r>
                        <w:r w:rsidR="00A37129">
                          <w:rPr>
                            <w:sz w:val="18"/>
                            <w:szCs w:val="18"/>
                          </w:rPr>
                          <w:t xml:space="preserve">knihovny pro práci s displejem, časovači a </w:t>
                        </w:r>
                        <w:proofErr w:type="spellStart"/>
                        <w:r w:rsidR="00A37129">
                          <w:rPr>
                            <w:sz w:val="18"/>
                            <w:szCs w:val="18"/>
                          </w:rPr>
                          <w:t>poly</w:t>
                        </w:r>
                        <w:proofErr w:type="spellEnd"/>
                        <w:r w:rsidR="00A3712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Vývojový diagram: postup 5" o:spid="_x0000_s1038" type="#_x0000_t109" style="position:absolute;top:16650;width:20231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" fillcolor="white [3201]" strokecolor="black [3200]" strokeweight="2pt"/>
                <v:shape id="Textové pole 2" o:spid="_x0000_s1039" type="#_x0000_t202" style="position:absolute;left:2320;top:10508;width:1645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CFB3372" w14:textId="577054F7" w:rsidR="00F4069D" w:rsidRPr="00E8307F" w:rsidRDefault="00A37129" w:rsidP="00F4069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Vytvoř makra </w:t>
                        </w:r>
                        <w:r w:rsidR="00986477">
                          <w:rPr>
                            <w:sz w:val="18"/>
                            <w:szCs w:val="18"/>
                          </w:rPr>
                          <w:t>pro piny a porty snímače a displeje a pro tlačítko.</w:t>
                        </w:r>
                      </w:p>
                    </w:txbxContent>
                  </v:textbox>
                </v:shape>
                <v:shape id="Textové pole 2" o:spid="_x0000_s1040" type="#_x0000_t202" style="position:absolute;left:2320;top:16513;width:15925;height:6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7837A2" w14:textId="74481BE6" w:rsidR="00F4069D" w:rsidRPr="00E8307F" w:rsidRDefault="00986477" w:rsidP="00F4069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Vytvoř funkce pro komunikaci s PC, pro nastavení a povolení všech komponent.</w:t>
                        </w:r>
                      </w:p>
                    </w:txbxContent>
                  </v:textbox>
                </v:shape>
                <v:shape id="Textové pole 11" o:spid="_x0000_s1041" type="#_x0000_t202" style="position:absolute;left:6005;top:54454;width:9656;height:4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274DD21" w14:textId="00FFC6BC" w:rsidR="00DA44DD" w:rsidRDefault="00DA44DD" w:rsidP="00F406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Je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aktuální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stav</w:t>
                        </w:r>
                        <w:proofErr w:type="spellEnd"/>
                      </w:p>
                      <w:p w14:paraId="5C075FB1" w14:textId="631DF5A8" w:rsidR="00F4069D" w:rsidRPr="00E8307F" w:rsidRDefault="00DA44DD" w:rsidP="00F406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A44DD">
                          <w:rPr>
                            <w:sz w:val="18"/>
                            <w:szCs w:val="18"/>
                            <w:lang w:val="en-US"/>
                          </w:rPr>
                          <w:t>TRGG_START</w:t>
                        </w:r>
                      </w:p>
                    </w:txbxContent>
                  </v:textbox>
                </v:shape>
                <v:shape id="Vývojový diagram: postup 12" o:spid="_x0000_s1042" type="#_x0000_t109" style="position:absolute;top:27568;width:20231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" fillcolor="white [3201]" strokecolor="black [3200]" strokeweight="2pt"/>
                <v:shape id="Textové pole 13" o:spid="_x0000_s1043" type="#_x0000_t202" style="position:absolute;left:2320;top:27159;width:17786;height:8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9BF3407" w14:textId="1EB69B3F" w:rsidR="00F25649" w:rsidRPr="00F25649" w:rsidRDefault="00F25649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pocet_mereni</w:t>
                        </w:r>
                        <w:proofErr w:type="spellEnd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 xml:space="preserve"> = 0</w:t>
                        </w:r>
                      </w:p>
                      <w:p w14:paraId="073BA2E6" w14:textId="524BDA6B" w:rsidR="00F25649" w:rsidRPr="00F25649" w:rsidRDefault="00F25649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mtime_ultrasonic</w:t>
                        </w:r>
                        <w:proofErr w:type="spellEnd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 xml:space="preserve"> = 0</w:t>
                        </w:r>
                      </w:p>
                      <w:p w14:paraId="15E5076E" w14:textId="772BC4F2" w:rsidR="00F25649" w:rsidRPr="00F25649" w:rsidRDefault="00F25649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diff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= 0</w:t>
                        </w:r>
                      </w:p>
                      <w:p w14:paraId="710A937B" w14:textId="625222A1" w:rsidR="00F4069D" w:rsidRDefault="00F25649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STATE_TypeDef</w:t>
                        </w:r>
                        <w:proofErr w:type="spellEnd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 xml:space="preserve"> state =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RGG_START</w:t>
                        </w:r>
                      </w:p>
                      <w:p w14:paraId="040760FF" w14:textId="638C4F44" w:rsidR="00F25649" w:rsidRPr="00F25649" w:rsidRDefault="00F25649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text[16]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mereni_text</w:t>
                        </w:r>
                        <w:proofErr w:type="spellEnd"/>
                        <w:r w:rsidRPr="00F25649">
                          <w:rPr>
                            <w:sz w:val="18"/>
                            <w:szCs w:val="18"/>
                            <w:lang w:val="en-US"/>
                          </w:rPr>
                          <w:t>[16]</w:t>
                        </w:r>
                      </w:p>
                    </w:txbxContent>
                  </v:textbox>
                </v:shape>
                <v:shape id="Vývojový diagram: rozhodnutí 14" o:spid="_x0000_s1044" type="#_x0000_t110" style="position:absolute;left:6005;top:43126;width:8787;height:6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" fillcolor="white [3201]" strokecolor="black [3200]" strokeweight="2pt"/>
                <v:shape id="Textové pole 15" o:spid="_x0000_s1045" type="#_x0000_t202" style="position:absolute;left:7779;top:45174;width:7105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95084FD" w14:textId="07058585" w:rsidR="00F4069D" w:rsidRPr="00C3177D" w:rsidRDefault="00F25649" w:rsidP="00F4069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Pravda</w:t>
                        </w:r>
                      </w:p>
                    </w:txbxContent>
                  </v:textbox>
                </v:shape>
                <v:shape id="Vývojový diagram: ukončení 16" o:spid="_x0000_s1046" type="#_x0000_t116" style="position:absolute;left:55136;top:86390;width:11088;height:2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" fillcolor="white [3201]" strokecolor="black [3200]" strokeweight="2pt"/>
                <v:shape id="Textové pole 17" o:spid="_x0000_s1047" type="#_x0000_t202" style="position:absolute;left:58002;top:86117;width:588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8516197" w14:textId="77777777" w:rsidR="00F4069D" w:rsidRPr="00C3177D" w:rsidRDefault="00F4069D" w:rsidP="00F406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3177D">
                          <w:rPr>
                            <w:sz w:val="18"/>
                            <w:szCs w:val="18"/>
                            <w:lang w:val="en-US"/>
                          </w:rPr>
                          <w:t>KONEC</w:t>
                        </w:r>
                      </w:p>
                    </w:txbxContent>
                  </v:textbox>
                </v:shape>
                <v:shape id="Textové pole 18" o:spid="_x0000_s1048" type="#_x0000_t202" style="position:absolute;left:14057;top:44355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B26C59C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19" o:spid="_x0000_s1049" type="#_x0000_t202" style="position:absolute;left:9826;top:48858;width:307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977A5E5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rect id="Obdélník 20" o:spid="_x0000_s1050" style="position:absolute;left:49677;top:79429;width:9515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TC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X34En6A3P8CAAD//wMAUEsBAi0AFAAGAAgAAAAhANvh9svuAAAAhQEAABMAAAAAAAAAAAAAAAAA&#10;AAAAAFtDb250ZW50X1R5cGVzXS54bWxQSwECLQAUAAYACAAAACEAWvQsW78AAAAVAQAACwAAAAAA&#10;AAAAAAAAAAAfAQAAX3JlbHMvLnJlbHNQSwECLQAUAAYACAAAACEATH30wsAAAADbAAAADwAAAAAA&#10;AAAAAAAAAAAHAgAAZHJzL2Rvd25yZXYueG1sUEsFBgAAAAADAAMAtwAAAPQCAAAAAA==&#10;" fillcolor="white [3201]" strokecolor="black [3200]" strokeweight="2pt"/>
                <v:shape id="Textové pole 21" o:spid="_x0000_s1051" type="#_x0000_t202" style="position:absolute;left:49677;top:79293;width:921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D502912" w14:textId="77777777" w:rsidR="00825A47" w:rsidRDefault="00A36966" w:rsidP="00F4069D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Vypiš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vzdálenost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na</w:t>
                        </w:r>
                        <w:proofErr w:type="spellEnd"/>
                      </w:p>
                      <w:p w14:paraId="2D78AB4D" w14:textId="27C6B666" w:rsidR="00F4069D" w:rsidRPr="00825A47" w:rsidRDefault="00825A47" w:rsidP="00F4069D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displeji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a PC</w:t>
                        </w:r>
                      </w:p>
                    </w:txbxContent>
                  </v:textbox>
                </v:shape>
                <v:shape id="Textové pole 24" o:spid="_x0000_s1052" type="#_x0000_t202" style="position:absolute;left:8461;top:60186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83A5E40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5" o:spid="_x0000_s1053" type="#_x0000_t202" style="position:absolute;left:14739;top:54454;width:307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87CD669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Vývojový diagram: postup 26" o:spid="_x0000_s1054" type="#_x0000_t109" style="position:absolute;left:43126;top:60869;width:15545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" fillcolor="white [3201]" strokecolor="black [3200]" strokeweight="2pt"/>
                <v:shape id="Vývojový diagram: postup 27" o:spid="_x0000_s1055" type="#_x0000_t109" style="position:absolute;left:44764;top:68511;width:13837;height:3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" fillcolor="white [3201]" strokecolor="black [3200]" strokeweight="2pt"/>
                <v:shape id="Textové pole 28" o:spid="_x0000_s1056" type="#_x0000_t202" style="position:absolute;left:44218;top:60459;width:14978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6475E" w14:textId="696853B0" w:rsidR="00F4069D" w:rsidRPr="001C1F9C" w:rsidRDefault="008C71E1" w:rsidP="00F4069D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>Spustit</w:t>
                        </w:r>
                        <w:proofErr w:type="spellEnd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>náběžnou</w:t>
                        </w:r>
                        <w:proofErr w:type="spellEnd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>hranu</w:t>
                        </w:r>
                        <w:proofErr w:type="spellEnd"/>
                        <w:r w:rsidRPr="001C1F9C">
                          <w:rPr>
                            <w:sz w:val="12"/>
                            <w:szCs w:val="12"/>
                            <w:lang w:val="en-US"/>
                          </w:rPr>
                          <w:t xml:space="preserve"> TRIG a </w:t>
                        </w:r>
                        <w:proofErr w:type="spellStart"/>
                        <w:r w:rsidR="001C1F9C" w:rsidRPr="001C1F9C">
                          <w:rPr>
                            <w:sz w:val="12"/>
                            <w:szCs w:val="12"/>
                            <w:lang w:val="en-US"/>
                          </w:rPr>
                          <w:t>stav</w:t>
                        </w:r>
                        <w:proofErr w:type="spellEnd"/>
                        <w:r w:rsidR="001C1F9C" w:rsidRPr="001C1F9C">
                          <w:rPr>
                            <w:sz w:val="12"/>
                            <w:szCs w:val="12"/>
                            <w:lang w:val="en-US"/>
                          </w:rPr>
                          <w:t xml:space="preserve"> = TRGG_WAIT</w:t>
                        </w:r>
                      </w:p>
                    </w:txbxContent>
                  </v:textbox>
                </v:shape>
                <v:shape id="Textové pole 2" o:spid="_x0000_s1057" type="#_x0000_t202" style="position:absolute;left:44764;top:68238;width:14427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E24332F" w14:textId="42AE26D0" w:rsidR="00F4069D" w:rsidRPr="00331889" w:rsidRDefault="00331889" w:rsidP="00F4069D">
                        <w:pPr>
                          <w:rPr>
                            <w:sz w:val="14"/>
                            <w:szCs w:val="14"/>
                          </w:rPr>
                        </w:pPr>
                        <w:r w:rsidRPr="00331889">
                          <w:rPr>
                            <w:sz w:val="14"/>
                            <w:szCs w:val="14"/>
                          </w:rPr>
                          <w:t>Konec Trig signálu, sma</w:t>
                        </w:r>
                        <w:r>
                          <w:rPr>
                            <w:sz w:val="14"/>
                            <w:szCs w:val="14"/>
                          </w:rPr>
                          <w:t>ž</w:t>
                        </w:r>
                        <w:r w:rsidRPr="00331889">
                          <w:rPr>
                            <w:sz w:val="14"/>
                            <w:szCs w:val="14"/>
                          </w:rPr>
                          <w:t xml:space="preserve"> všechny vlajky a stav = MEASURMENT_WAIT</w:t>
                        </w:r>
                      </w:p>
                    </w:txbxContent>
                  </v:textbox>
                </v:shape>
                <v:shape id="Vývojový diagram: postup 192" o:spid="_x0000_s1058" type="#_x0000_t109" style="position:absolute;left:29479;top:85025;width:20231;height:1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" fillcolor="white [3201]" strokecolor="black [3200]" strokeweight="2pt"/>
                <v:shape id="Textové pole 193" o:spid="_x0000_s1059" type="#_x0000_t202" style="position:absolute;left:30570;top:84616;width:1750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045434C2" w14:textId="2705D472" w:rsidR="00F4069D" w:rsidRPr="00E8307F" w:rsidRDefault="00781904" w:rsidP="00F406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Vynuluj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měření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vypiš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Vývojový diagram: postup 194" o:spid="_x0000_s1060" type="#_x0000_t109" style="position:absolute;left:28250;top:81204;width:1466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" fillcolor="white [3201]" strokecolor="black [3200]" strokeweight="2pt"/>
                <v:shape id="Textové pole 195" o:spid="_x0000_s1061" type="#_x0000_t202" style="position:absolute;left:28660;top:80794;width:13716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4519D5AA" w14:textId="08266A22" w:rsidR="00F4069D" w:rsidRDefault="00825A47" w:rsidP="00F4069D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Vypiš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počet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pokusů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zvětšený</w:t>
                        </w:r>
                        <w:proofErr w:type="spellEnd"/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 xml:space="preserve"> o 1</w:t>
                        </w:r>
                      </w:p>
                      <w:p w14:paraId="44C25013" w14:textId="06AED11D" w:rsidR="00825A47" w:rsidRPr="00825A47" w:rsidRDefault="00825A47" w:rsidP="00F4069D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Stav = </w:t>
                        </w:r>
                        <w:r w:rsidRPr="00825A47">
                          <w:rPr>
                            <w:sz w:val="14"/>
                            <w:szCs w:val="14"/>
                            <w:lang w:val="en-US"/>
                          </w:rPr>
                          <w:t>TRGG_START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pojnice: pravoúhlá 206" o:spid="_x0000_s1062" type="#_x0000_t34" style="position:absolute;left:15694;top:56365;width:21712;height:10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" adj="21582" strokecolor="black [3040]">
                  <v:stroke endarrow="block"/>
                </v:shape>
                <v:shape id="Spojnice: pravoúhlá 208" o:spid="_x0000_s1063" type="#_x0000_t34" style="position:absolute;left:10480;top:70422;width:27162;height:7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" adj="143" strokecolor="black [3040]">
                  <v:stroke endarrow="block"/>
                </v:shape>
                <v:shape id="Spojnice: pravoúhlá 211" o:spid="_x0000_s1064" type="#_x0000_t34" style="position:absolute;left:14876;top:46675;width:45617;height:39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" adj="21614" strokecolor="black [3040]">
                  <v:stroke endarrow="block"/>
                </v:shape>
                <v:shape id="Spojnice: pravoúhlá 214" o:spid="_x0000_s1065" type="#_x0000_t34" style="position:absolute;left:10380;top:51395;width:655;height:3649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" adj="224154" strokecolor="black [3040]">
                  <v:stroke endarrow="block"/>
                </v:shape>
                <v:shape id="Vývojový diagram: postup 36" o:spid="_x0000_s1066" type="#_x0000_t109" style="position:absolute;left:136;top:23747;width:20231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" fillcolor="white [3201]" strokecolor="black [3200]" strokeweight="2pt"/>
                <v:shape id="Textové pole 37" o:spid="_x0000_s1067" type="#_x0000_t202" style="position:absolute;left:2183;top:23747;width:16701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5E584D6" w14:textId="22B1CC46" w:rsidR="00986477" w:rsidRPr="00E8307F" w:rsidRDefault="00986477" w:rsidP="0098647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Definuj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enum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pro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aktuální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stav</w:t>
                        </w:r>
                        <w:proofErr w:type="spellEnd"/>
                      </w:p>
                    </w:txbxContent>
                  </v:textbox>
                </v:shape>
                <v:shape id="Vývojový diagram: postup 39" o:spid="_x0000_s1068" type="#_x0000_t109" style="position:absolute;left:136;top:37258;width:20231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" fillcolor="white [3201]" strokecolor="black [3200]" strokeweight="2pt"/>
                <v:shape id="Textové pole 40" o:spid="_x0000_s1069" type="#_x0000_t202" style="position:absolute;left:2320;top:36848;width:16700;height:5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69C0A45" w14:textId="6E702DB3" w:rsidR="00F25649" w:rsidRPr="00F25649" w:rsidRDefault="00F25649" w:rsidP="00F25649">
                        <w:pPr>
                          <w:rPr>
                            <w:sz w:val="18"/>
                            <w:szCs w:val="18"/>
                          </w:rPr>
                        </w:pPr>
                        <w:r w:rsidRPr="00F25649">
                          <w:rPr>
                            <w:sz w:val="18"/>
                            <w:szCs w:val="18"/>
                          </w:rPr>
                          <w:t>Nastav všechno potřebné, inicializuj di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F25649">
                          <w:rPr>
                            <w:sz w:val="18"/>
                            <w:szCs w:val="18"/>
                          </w:rPr>
                          <w:t>plej a vypiš uvítací hlášku na displej a do PC</w:t>
                        </w:r>
                      </w:p>
                    </w:txbxContent>
                  </v:textbox>
                </v:shape>
                <v:shape id="Vývojový diagram: rozhodnutí 43" o:spid="_x0000_s1070" type="#_x0000_t110" style="position:absolute;left:5732;top:63462;width:987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" fillcolor="white [3201]" strokecolor="black [3200]" strokeweight="2pt"/>
                <v:shape id="Textové pole 44" o:spid="_x0000_s1071" type="#_x0000_t202" style="position:absolute;left:8734;top:71377;width:1761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7A1CCA1" w14:textId="77777777" w:rsidR="00DA44DD" w:rsidRPr="00C3177D" w:rsidRDefault="00DA44DD" w:rsidP="00DA44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46" o:spid="_x0000_s1072" type="#_x0000_t202" style="position:absolute;left:6277;top:65099;width:9657;height:4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25B0D7" w14:textId="77777777" w:rsidR="00DA44DD" w:rsidRDefault="00DA44DD" w:rsidP="00DA44D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Je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aktuální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stav</w:t>
                        </w:r>
                        <w:proofErr w:type="spellEnd"/>
                      </w:p>
                      <w:p w14:paraId="44FDF85B" w14:textId="13A0D3C8" w:rsidR="00DA44DD" w:rsidRPr="00E8307F" w:rsidRDefault="00DA44DD" w:rsidP="00DA44D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A44DD">
                          <w:rPr>
                            <w:sz w:val="18"/>
                            <w:szCs w:val="18"/>
                            <w:lang w:val="en-US"/>
                          </w:rPr>
                          <w:t>TRGG_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WAIT</w:t>
                        </w:r>
                      </w:p>
                    </w:txbxContent>
                  </v:textbox>
                </v:shape>
                <v:shape id="Vývojový diagram: rozhodnutí 49" o:spid="_x0000_s1073" type="#_x0000_t110" style="position:absolute;left:4913;top:72196;width:12130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" fillcolor="white [3201]" strokecolor="black [3200]" strokeweight="2pt"/>
                <v:shape id="Textové pole 50" o:spid="_x0000_s1074" type="#_x0000_t202" style="position:absolute;left:7369;top:72333;width:9283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6D51630" w14:textId="2005CD41" w:rsidR="00781904" w:rsidRDefault="00781904" w:rsidP="00781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       </w:t>
                        </w:r>
                        <w:r w:rsidR="00DA44DD">
                          <w:rPr>
                            <w:sz w:val="18"/>
                            <w:szCs w:val="18"/>
                            <w:lang w:val="en-US"/>
                          </w:rPr>
                          <w:t>Je</w:t>
                        </w:r>
                      </w:p>
                      <w:p w14:paraId="0FBFCA7C" w14:textId="250EE0DC" w:rsidR="00DA44DD" w:rsidRDefault="00DA44DD" w:rsidP="00DA44D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aktuální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stav</w:t>
                        </w:r>
                        <w:proofErr w:type="spellEnd"/>
                      </w:p>
                      <w:p w14:paraId="4BC79F5C" w14:textId="58C14EBB" w:rsidR="00DA44DD" w:rsidRPr="00E8307F" w:rsidRDefault="00781904" w:rsidP="00781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81904">
                          <w:rPr>
                            <w:sz w:val="18"/>
                            <w:szCs w:val="18"/>
                            <w:lang w:val="en-US"/>
                          </w:rPr>
                          <w:t>MEASURMENT_WAIT</w:t>
                        </w:r>
                      </w:p>
                    </w:txbxContent>
                  </v:textbox>
                </v:shape>
                <v:shape id="Vývojový diagram: rozhodnutí 52" o:spid="_x0000_s1075" type="#_x0000_t110" style="position:absolute;left:7369;top:81340;width:7448;height: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" fillcolor="white [3201]" strokecolor="black [3200]" strokeweight="2pt"/>
                <v:shape id="Textové pole 53" o:spid="_x0000_s1076" type="#_x0000_t202" style="position:absolute;left:8461;top:81204;width:9277;height: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606AE379" w14:textId="348930C0" w:rsidR="00781904" w:rsidRDefault="00781904" w:rsidP="00781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    Je</w:t>
                        </w:r>
                      </w:p>
                      <w:p w14:paraId="119E6AE0" w14:textId="0B569EBE" w:rsidR="00781904" w:rsidRPr="00E8307F" w:rsidRDefault="00781904" w:rsidP="0078190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Stisknuto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tlačítko</w:t>
                        </w:r>
                        <w:proofErr w:type="spellEnd"/>
                      </w:p>
                    </w:txbxContent>
                  </v:textbox>
                </v:shape>
                <v:line id="Přímá spojnice 54" o:spid="_x0000_s1077" style="position:absolute;visibility:visible;mso-wrap-style:square" from="11054,86936" to="11085,87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<v:shape id="Textové pole 55" o:spid="_x0000_s1078" type="#_x0000_t202" style="position:absolute;left:8461;top:68921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828A97B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56" o:spid="_x0000_s1079" type="#_x0000_t202" style="position:absolute;left:14603;top:64553;width:307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3DCE8021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ové pole 57" o:spid="_x0000_s1080" type="#_x0000_t202" style="position:absolute;left:9280;top:78884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CE8D335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58" o:spid="_x0000_s1081" type="#_x0000_t202" style="position:absolute;left:15831;top:73561;width:30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5E7F6FFE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ové pole 59" o:spid="_x0000_s1082" type="#_x0000_t202" style="position:absolute;left:9280;top:85707;width:212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6C6F8CF8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60" o:spid="_x0000_s1083" type="#_x0000_t202" style="position:absolute;left:13784;top:81886;width:307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5D5C675D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61" o:spid="_x0000_s1084" type="#_x0000_t34" style="position:absolute;left:14876;top:83933;width:24545;height:10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" adj="21619" strokecolor="black [3040]">
                  <v:stroke endarrow="block"/>
                </v:shape>
                <v:shape id="Spojnice: pravoúhlá 62" o:spid="_x0000_s1085" type="#_x0000_t34" style="position:absolute;left:11026;top:86936;width:28335;height:6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" adj="-39" strokecolor="black [3040]">
                  <v:stroke endarrow="block"/>
                </v:shape>
                <v:shape id="Vývojový diagram: rozhodnutí 63" o:spid="_x0000_s1086" type="#_x0000_t110" style="position:absolute;left:33709;top:57457;width:7788;height:4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" fillcolor="white [3201]" strokecolor="black [3200]" strokeweight="2pt"/>
                <v:shape id="Textové pole 209" o:spid="_x0000_s1087" type="#_x0000_t202" style="position:absolute;left:35381;top:58120;width:14329;height:9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4A37FE6D" w14:textId="77777777" w:rsidR="00CB335A" w:rsidRPr="00CB335A" w:rsidRDefault="008C71E1" w:rsidP="008C71E1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proofErr w:type="spellStart"/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>milis</w:t>
                        </w:r>
                        <w:proofErr w:type="spellEnd"/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 xml:space="preserve">() - </w:t>
                        </w:r>
                        <w:proofErr w:type="spellStart"/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>mtime</w:t>
                        </w:r>
                        <w:proofErr w:type="spellEnd"/>
                      </w:p>
                      <w:p w14:paraId="6A560287" w14:textId="77777777" w:rsidR="00CB335A" w:rsidRPr="00CB335A" w:rsidRDefault="008C71E1" w:rsidP="008C71E1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 xml:space="preserve">_ultrasonic &gt; </w:t>
                        </w:r>
                      </w:p>
                      <w:p w14:paraId="5C432DB8" w14:textId="77777777" w:rsidR="00CB335A" w:rsidRPr="00CB335A" w:rsidRDefault="008C71E1" w:rsidP="008C71E1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>MASURMENT</w:t>
                        </w:r>
                      </w:p>
                      <w:p w14:paraId="24C66C8D" w14:textId="00ABDCD3" w:rsidR="008C71E1" w:rsidRPr="00CB335A" w:rsidRDefault="008C71E1" w:rsidP="008C71E1">
                        <w:pPr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CB335A">
                          <w:rPr>
                            <w:sz w:val="8"/>
                            <w:szCs w:val="8"/>
                            <w:lang w:val="en-US"/>
                          </w:rPr>
                          <w:t>_PERON</w:t>
                        </w:r>
                      </w:p>
                    </w:txbxContent>
                  </v:textbox>
                </v:shape>
                <v:shape id="Spojnice: pravoúhlá 212" o:spid="_x0000_s1088" type="#_x0000_t34" style="position:absolute;left:41489;top:59640;width:10000;height:1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" adj="21656" strokecolor="black [3040]">
                  <v:stroke endarrow="block"/>
                </v:shape>
                <v:shape id="Spojnice: pravoúhlá 215" o:spid="_x0000_s1089" type="#_x0000_t34" style="position:absolute;left:10616;top:61960;width:26790;height:7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" adj="-139" strokecolor="black [3040]">
                  <v:stroke endarrow="block"/>
                </v:shape>
                <v:shape id="Spojnice: pravoúhlá 218" o:spid="_x0000_s1090" type="#_x0000_t34" style="position:absolute;left:10616;top:63160;width:41156;height:4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" adj="-24" strokecolor="black [3040]">
                  <v:stroke endarrow="block"/>
                </v:shape>
                <v:shape id="Vývojový diagram: rozhodnutí 222" o:spid="_x0000_s1091" type="#_x0000_t110" style="position:absolute;left:33846;top:65782;width:7785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" fillcolor="white [3201]" strokecolor="black [3200]" strokeweight="2pt"/>
                <v:shape id="Textové pole 227" o:spid="_x0000_s1092" type="#_x0000_t202" style="position:absolute;left:34946;top:66362;width:7097;height:4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696D8153" w14:textId="77777777" w:rsidR="00E450F6" w:rsidRDefault="000F7A0B" w:rsidP="000F7A0B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proofErr w:type="spellStart"/>
                        <w:r w:rsidRPr="00E450F6">
                          <w:rPr>
                            <w:sz w:val="10"/>
                            <w:szCs w:val="10"/>
                            <w:lang w:val="en-US"/>
                          </w:rPr>
                          <w:t>milis</w:t>
                        </w:r>
                        <w:proofErr w:type="spellEnd"/>
                        <w:r w:rsidRPr="00E450F6">
                          <w:rPr>
                            <w:sz w:val="10"/>
                            <w:szCs w:val="10"/>
                            <w:lang w:val="en-US"/>
                          </w:rPr>
                          <w:t xml:space="preserve">() - </w:t>
                        </w:r>
                        <w:proofErr w:type="spellStart"/>
                        <w:r w:rsidRPr="00E450F6">
                          <w:rPr>
                            <w:sz w:val="10"/>
                            <w:szCs w:val="10"/>
                            <w:lang w:val="en-US"/>
                          </w:rPr>
                          <w:t>mtime_ultrasonic</w:t>
                        </w:r>
                        <w:proofErr w:type="spellEnd"/>
                      </w:p>
                      <w:p w14:paraId="3D76BB5A" w14:textId="290735AE" w:rsidR="000F7A0B" w:rsidRPr="00E450F6" w:rsidRDefault="000F7A0B" w:rsidP="000F7A0B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E450F6">
                          <w:rPr>
                            <w:sz w:val="10"/>
                            <w:szCs w:val="10"/>
                            <w:lang w:val="en-US"/>
                          </w:rPr>
                          <w:t>&gt; 1</w:t>
                        </w:r>
                      </w:p>
                    </w:txbxContent>
                  </v:textbox>
                </v:shape>
                <v:shape id="Textové pole 229" o:spid="_x0000_s1093" type="#_x0000_t202" style="position:absolute;left:34801;top:60596;width:212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2871533A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30" o:spid="_x0000_s1094" type="#_x0000_t202" style="position:absolute;left:40397;top:57866;width:307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7A8CA2A9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31" o:spid="_x0000_s1095" type="#_x0000_t34" style="position:absolute;left:18833;top:64553;width:18967;height:11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" adj="21611" strokecolor="black [3040]">
                  <v:stroke endarrow="block"/>
                </v:shape>
                <v:shape id="Spojnice: pravoúhlá 232" o:spid="_x0000_s1096" type="#_x0000_t34" style="position:absolute;left:15694;top:64553;width:3136;height:22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" strokecolor="black [3040]"/>
                <v:shape id="Textové pole 233" o:spid="_x0000_s1097" type="#_x0000_t202" style="position:absolute;left:35347;top:68921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A4A1126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34" o:spid="_x0000_s1098" type="#_x0000_t202" style="position:absolute;left:40397;top:65918;width:307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200AE837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35" o:spid="_x0000_s1099" type="#_x0000_t34" style="position:absolute;left:41489;top:67692;width:9858;height:9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" adj="21680" strokecolor="black [3040]">
                  <v:stroke endarrow="block"/>
                </v:shape>
                <v:shape id="Spojnice: pravoúhlá 236" o:spid="_x0000_s1100" type="#_x0000_t34" style="position:absolute;left:10562;top:71593;width:41155;height:16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" adj="4005" strokecolor="black [3040]">
                  <v:stroke endarrow="block"/>
                </v:shape>
                <v:shape id="Vývojový diagram: rozhodnutí 238" o:spid="_x0000_s1101" type="#_x0000_t110" style="position:absolute;left:33846;top:73561;width:7785;height:4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" fillcolor="white [3201]" strokecolor="black [3200]" strokeweight="2pt"/>
                <v:shape id="Textové pole 239" o:spid="_x0000_s1102" type="#_x0000_t202" style="position:absolute;left:34665;top:74243;width:709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1D31ABD5" w14:textId="6DBA458C" w:rsidR="00331889" w:rsidRPr="000F7A0B" w:rsidRDefault="00A36966" w:rsidP="00331889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Sestupná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hrana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ECHO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signálu</w:t>
                        </w:r>
                        <w:proofErr w:type="spellEnd"/>
                      </w:p>
                    </w:txbxContent>
                  </v:textbox>
                </v:shape>
                <v:shape id="Textové pole 240" o:spid="_x0000_s1103" type="#_x0000_t202" style="position:absolute;left:35620;top:76836;width:212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0A7571AC" w14:textId="77777777" w:rsidR="00A36966" w:rsidRPr="00C3177D" w:rsidRDefault="00A36966" w:rsidP="00A369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41" o:spid="_x0000_s1104" type="#_x0000_t202" style="position:absolute;left:40806;top:73697;width:307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668B0B22" w14:textId="77777777" w:rsidR="00A36966" w:rsidRPr="00C3177D" w:rsidRDefault="00A36966" w:rsidP="00A369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42" o:spid="_x0000_s1105" type="#_x0000_t34" style="position:absolute;left:16923;top:72333;width:4453;height:33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" strokecolor="black [3040]"/>
                <v:shape id="Spojnice: pravoúhlá 243" o:spid="_x0000_s1106" type="#_x0000_t34" style="position:absolute;left:20335;top:72333;width:17378;height:11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" adj="21696" strokecolor="black [3040]">
                  <v:stroke endarrow="block"/>
                </v:shape>
                <v:shape id="Spojnice: pravoúhlá 244" o:spid="_x0000_s1107" type="#_x0000_t34" style="position:absolute;left:11026;top:77792;width:26713;height:21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" adj="38" strokecolor="black [3040]">
                  <v:stroke endarrow="block"/>
                </v:shape>
                <v:shape id="Spojnice: pravoúhlá 245" o:spid="_x0000_s1108" type="#_x0000_t34" style="position:absolute;left:41489;top:75608;width:4229;height:1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" adj="21505" strokecolor="black [3040]">
                  <v:stroke endarrow="block"/>
                </v:shape>
                <v:shape id="Vývojový diagram: rozhodnutí 246" o:spid="_x0000_s1109" type="#_x0000_t110" style="position:absolute;left:42717;top:76973;width:614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" fillcolor="white [3201]" strokecolor="black [3200]" strokeweight="2pt"/>
                <v:shape id="Textové pole 247" o:spid="_x0000_s1110" type="#_x0000_t202" style="position:absolute;left:43263;top:77655;width:709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1BDE35CD" w14:textId="6D7BE4E7" w:rsidR="00A36966" w:rsidRPr="000F7A0B" w:rsidRDefault="00A36966" w:rsidP="00A3696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Vzdálenost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&gt;=400 cm</w:t>
                        </w:r>
                      </w:p>
                    </w:txbxContent>
                  </v:textbox>
                </v:shape>
                <v:shape id="Spojnice: pravoúhlá 248" o:spid="_x0000_s1111" type="#_x0000_t34" style="position:absolute;left:10972;top:80601;width:17210;height:1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" strokecolor="black [3040]">
                  <v:stroke endarrow="block"/>
                </v:shape>
                <v:shape id="Spojnice: pravoúhlá 249" o:spid="_x0000_s1112" type="#_x0000_t34" style="position:absolute;left:42962;top:81204;width:2749;height:6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" adj="534" strokecolor="black [3040]">
                  <v:stroke endarrow="block"/>
                </v:shape>
                <v:shape id="Spojnice: pravoúhlá 250" o:spid="_x0000_s1113" type="#_x0000_t34" style="position:absolute;left:42962;top:82267;width:11336;height:4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" adj="-253" strokecolor="black [3040]">
                  <v:stroke endarrow="block"/>
                </v:shape>
                <v:shape id="Spojnice: pravoúhlá 251" o:spid="_x0000_s1114" type="#_x0000_t34" style="position:absolute;left:50360;top:78201;width:3803;height:12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" adj="21746" strokecolor="black [3040]">
                  <v:stroke endarrow="block"/>
                </v:shape>
                <v:shape id="Spojnice: pravoúhlá 252" o:spid="_x0000_s1115" type="#_x0000_t34" style="position:absolute;left:48858;top:78201;width:1980;height:8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" strokecolor="black [3040]"/>
              </v:group>
            </w:pict>
          </mc:Fallback>
        </mc:AlternateContent>
      </w:r>
      <w:bookmarkEnd w:id="32"/>
    </w:p>
    <w:p w14:paraId="54196D35" w14:textId="6F7565FA" w:rsidR="00F4069D" w:rsidRDefault="00F4069D" w:rsidP="00F4069D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FF158" wp14:editId="05D4AD0A">
                <wp:simplePos x="0" y="0"/>
                <wp:positionH relativeFrom="column">
                  <wp:posOffset>1085661</wp:posOffset>
                </wp:positionH>
                <wp:positionV relativeFrom="paragraph">
                  <wp:posOffset>6812211</wp:posOffset>
                </wp:positionV>
                <wp:extent cx="566" cy="371714"/>
                <wp:effectExtent l="76200" t="0" r="76200" b="47625"/>
                <wp:wrapNone/>
                <wp:docPr id="205" name="Přímá spojnice se šipko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" cy="37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8CBB" id="Přímá spojnice se šipkou 205" o:spid="_x0000_s1026" type="#_x0000_t32" style="position:absolute;margin-left:85.5pt;margin-top:536.4pt;width:.0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62265" wp14:editId="4AFF0750">
                <wp:simplePos x="0" y="0"/>
                <wp:positionH relativeFrom="column">
                  <wp:posOffset>1058501</wp:posOffset>
                </wp:positionH>
                <wp:positionV relativeFrom="paragraph">
                  <wp:posOffset>4955716</wp:posOffset>
                </wp:positionV>
                <wp:extent cx="0" cy="191179"/>
                <wp:effectExtent l="76200" t="0" r="57150" b="56515"/>
                <wp:wrapNone/>
                <wp:docPr id="203" name="Přímá spojnice se šipkou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C45C" id="Přímá spojnice se šipkou 203" o:spid="_x0000_s1026" type="#_x0000_t32" style="position:absolute;margin-left:83.35pt;margin-top:390.2pt;width:0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AAACF" wp14:editId="34C8681F">
                <wp:simplePos x="0" y="0"/>
                <wp:positionH relativeFrom="column">
                  <wp:posOffset>1018037</wp:posOffset>
                </wp:positionH>
                <wp:positionV relativeFrom="paragraph">
                  <wp:posOffset>298186</wp:posOffset>
                </wp:positionV>
                <wp:extent cx="0" cy="186174"/>
                <wp:effectExtent l="76200" t="0" r="57150" b="61595"/>
                <wp:wrapNone/>
                <wp:docPr id="196" name="Přímá spojnice se šipko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33E0B" id="Přímá spojnice se šipkou 196" o:spid="_x0000_s1026" type="#_x0000_t32" style="position:absolute;margin-left:80.15pt;margin-top:23.5pt;width:0;height:1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MFtAEAAL4DAAAOAAAAZHJzL2Uyb0RvYy54bWysU8mO1DAQvSPxD5bvdJIRGkZ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642CD244" w14:textId="41F9EBF0" w:rsidR="0066392B" w:rsidRDefault="0066392B">
      <w:pPr>
        <w:outlineLvl w:val="0"/>
        <w:rPr>
          <w:b/>
          <w:sz w:val="28"/>
          <w:u w:val="single"/>
        </w:rPr>
      </w:pPr>
    </w:p>
    <w:p w14:paraId="1649D383" w14:textId="712C3D2D" w:rsidR="007805CF" w:rsidRDefault="007805CF" w:rsidP="00003BE6"/>
    <w:p w14:paraId="626FE093" w14:textId="23AED4A4" w:rsidR="007805CF" w:rsidRDefault="007805CF" w:rsidP="00003BE6"/>
    <w:p w14:paraId="6FE80CDF" w14:textId="2D664D9C" w:rsidR="00D061CF" w:rsidRDefault="00331889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3DEC7" wp14:editId="074F41DC">
                <wp:simplePos x="0" y="0"/>
                <wp:positionH relativeFrom="column">
                  <wp:posOffset>5211360</wp:posOffset>
                </wp:positionH>
                <wp:positionV relativeFrom="paragraph">
                  <wp:posOffset>6413348</wp:posOffset>
                </wp:positionV>
                <wp:extent cx="0" cy="127872"/>
                <wp:effectExtent l="0" t="0" r="38100" b="24765"/>
                <wp:wrapNone/>
                <wp:docPr id="237" name="Přímá spojnic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FEE88" id="Přímá spojnice 23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5pt,505pt" to="410.35pt,5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" strokecolor="black [3040]"/>
            </w:pict>
          </mc:Fallback>
        </mc:AlternateContent>
      </w:r>
      <w:r w:rsidR="00781904" w:rsidRPr="00DA44D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539202" wp14:editId="069E4B2C">
                <wp:simplePos x="0" y="0"/>
                <wp:positionH relativeFrom="column">
                  <wp:posOffset>1134821</wp:posOffset>
                </wp:positionH>
                <wp:positionV relativeFrom="paragraph">
                  <wp:posOffset>7002755</wp:posOffset>
                </wp:positionV>
                <wp:extent cx="566" cy="371714"/>
                <wp:effectExtent l="76200" t="0" r="76200" b="4762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" cy="37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A556" id="Přímá spojnice se šipkou 48" o:spid="_x0000_s1026" type="#_x0000_t32" style="position:absolute;margin-left:89.35pt;margin-top:551.4pt;width:.05pt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" strokecolor="black [3040]">
                <v:stroke endarrow="block"/>
              </v:shape>
            </w:pict>
          </mc:Fallback>
        </mc:AlternateContent>
      </w:r>
      <w:r w:rsidR="00DA44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62932" wp14:editId="01B69DF2">
                <wp:simplePos x="0" y="0"/>
                <wp:positionH relativeFrom="column">
                  <wp:posOffset>1097534</wp:posOffset>
                </wp:positionH>
                <wp:positionV relativeFrom="paragraph">
                  <wp:posOffset>5318709</wp:posOffset>
                </wp:positionV>
                <wp:extent cx="0" cy="250536"/>
                <wp:effectExtent l="76200" t="0" r="57150" b="54610"/>
                <wp:wrapNone/>
                <wp:docPr id="204" name="Přímá spojnice se šipkou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E075" id="Přímá spojnice se šipkou 204" o:spid="_x0000_s1026" type="#_x0000_t32" style="position:absolute;margin-left:86.4pt;margin-top:418.8pt;width:0;height:1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BntAEAAL4DAAAOAAAAZHJzL2Uyb0RvYy54bWysU9uO0zAQfUfiHyy/06RFu0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="003536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3DFCDF" wp14:editId="55D600EA">
                <wp:simplePos x="0" y="0"/>
                <wp:positionH relativeFrom="column">
                  <wp:posOffset>1069551</wp:posOffset>
                </wp:positionH>
                <wp:positionV relativeFrom="paragraph">
                  <wp:posOffset>3413548</wp:posOffset>
                </wp:positionV>
                <wp:extent cx="0" cy="121920"/>
                <wp:effectExtent l="76200" t="0" r="57150" b="49530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3044E" id="Přímá spojnice se šipkou 42" o:spid="_x0000_s1026" type="#_x0000_t32" style="position:absolute;margin-left:84.2pt;margin-top:268.8pt;width:0;height:9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3536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10347" wp14:editId="0DEDED1A">
                <wp:simplePos x="0" y="0"/>
                <wp:positionH relativeFrom="column">
                  <wp:posOffset>1059180</wp:posOffset>
                </wp:positionH>
                <wp:positionV relativeFrom="paragraph">
                  <wp:posOffset>2825962</wp:posOffset>
                </wp:positionV>
                <wp:extent cx="0" cy="121920"/>
                <wp:effectExtent l="76200" t="0" r="57150" b="49530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7CB24" id="Přímá spojnice se šipkou 41" o:spid="_x0000_s1026" type="#_x0000_t32" style="position:absolute;margin-left:83.4pt;margin-top:222.5pt;width:0;height:9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F2564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27CC68" wp14:editId="7BADABA0">
                <wp:simplePos x="0" y="0"/>
                <wp:positionH relativeFrom="column">
                  <wp:posOffset>1026160</wp:posOffset>
                </wp:positionH>
                <wp:positionV relativeFrom="paragraph">
                  <wp:posOffset>1855470</wp:posOffset>
                </wp:positionV>
                <wp:extent cx="0" cy="121920"/>
                <wp:effectExtent l="76200" t="0" r="57150" b="49530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5F909" id="Přímá spojnice se šipkou 38" o:spid="_x0000_s1026" type="#_x0000_t32" style="position:absolute;margin-left:80.8pt;margin-top:146.1pt;width:0;height: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9864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BF03F" wp14:editId="509E0745">
                <wp:simplePos x="0" y="0"/>
                <wp:positionH relativeFrom="column">
                  <wp:posOffset>1017905</wp:posOffset>
                </wp:positionH>
                <wp:positionV relativeFrom="paragraph">
                  <wp:posOffset>1486078</wp:posOffset>
                </wp:positionV>
                <wp:extent cx="0" cy="122536"/>
                <wp:effectExtent l="76200" t="0" r="57150" b="49530"/>
                <wp:wrapNone/>
                <wp:docPr id="200" name="Přímá spojnice se šipkou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E1C7A" id="Přímá spojnice se šipkou 200" o:spid="_x0000_s1026" type="#_x0000_t32" style="position:absolute;margin-left:80.15pt;margin-top:117pt;width:0;height:9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sktAEAAL4DAAAOAAAAZHJzL2Uyb0RvYy54bWysU9uO0zAQfUfiHyy/0yRFr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="009864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0DC1C" wp14:editId="5989BC81">
                <wp:simplePos x="0" y="0"/>
                <wp:positionH relativeFrom="column">
                  <wp:posOffset>1017905</wp:posOffset>
                </wp:positionH>
                <wp:positionV relativeFrom="paragraph">
                  <wp:posOffset>748335</wp:posOffset>
                </wp:positionV>
                <wp:extent cx="0" cy="131508"/>
                <wp:effectExtent l="76200" t="0" r="57150" b="59055"/>
                <wp:wrapNone/>
                <wp:docPr id="198" name="Přímá spojnice se šipkou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82E7" id="Přímá spojnice se šipkou 198" o:spid="_x0000_s1026" type="#_x0000_t32" style="position:absolute;margin-left:80.15pt;margin-top:58.9pt;width:0;height:1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" strokecolor="black [3040]">
                <v:stroke endarrow="block"/>
              </v:shape>
            </w:pict>
          </mc:Fallback>
        </mc:AlternateContent>
      </w:r>
      <w:r w:rsidR="00986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DB1B7" wp14:editId="141183EC">
                <wp:simplePos x="0" y="0"/>
                <wp:positionH relativeFrom="column">
                  <wp:posOffset>1017905</wp:posOffset>
                </wp:positionH>
                <wp:positionV relativeFrom="paragraph">
                  <wp:posOffset>129540</wp:posOffset>
                </wp:positionV>
                <wp:extent cx="0" cy="135890"/>
                <wp:effectExtent l="76200" t="0" r="57150" b="54610"/>
                <wp:wrapNone/>
                <wp:docPr id="197" name="Přímá spojnice se šipkou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5235" id="Přímá spojnice se šipkou 197" o:spid="_x0000_s1026" type="#_x0000_t32" style="position:absolute;margin-left:80.15pt;margin-top:10.2pt;width:0;height:1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D061CF">
        <w:rPr>
          <w:b/>
          <w:sz w:val="28"/>
          <w:u w:val="single"/>
        </w:rPr>
        <w:br w:type="page"/>
      </w:r>
    </w:p>
    <w:p w14:paraId="7EB60FE7" w14:textId="716265CF" w:rsidR="0086268A" w:rsidRDefault="0099139A">
      <w:pPr>
        <w:outlineLvl w:val="0"/>
        <w:rPr>
          <w:b/>
          <w:sz w:val="28"/>
          <w:u w:val="single"/>
        </w:rPr>
      </w:pPr>
      <w:bookmarkStart w:id="33" w:name="_Toc93237855"/>
      <w:r>
        <w:rPr>
          <w:b/>
          <w:sz w:val="28"/>
          <w:u w:val="single"/>
        </w:rPr>
        <w:lastRenderedPageBreak/>
        <w:t>Z</w:t>
      </w:r>
      <w:r w:rsidR="000C4860">
        <w:rPr>
          <w:b/>
          <w:sz w:val="28"/>
          <w:u w:val="single"/>
        </w:rPr>
        <w:t>ÁVĚR</w:t>
      </w:r>
      <w:bookmarkEnd w:id="33"/>
    </w:p>
    <w:p w14:paraId="74B0F38E" w14:textId="437C8B6B" w:rsidR="00C3700D" w:rsidRDefault="00C3700D" w:rsidP="0099139A"/>
    <w:p w14:paraId="1BFD5E6A" w14:textId="2DAB3991" w:rsidR="00C3700D" w:rsidRDefault="00F840E1" w:rsidP="0099139A">
      <w:r>
        <w:t>Shrnutí a z</w:t>
      </w:r>
      <w:r w:rsidR="000548F5">
        <w:t>hodnocení</w:t>
      </w:r>
    </w:p>
    <w:p w14:paraId="4C0D66FE" w14:textId="0B48A793" w:rsidR="00F840E1" w:rsidRDefault="00821F11" w:rsidP="00F840E1">
      <w:pPr>
        <w:pStyle w:val="Odstavecseseznamem"/>
        <w:numPr>
          <w:ilvl w:val="0"/>
          <w:numId w:val="43"/>
        </w:numPr>
      </w:pPr>
      <w:r>
        <w:t xml:space="preserve">Vytvořil jsem </w:t>
      </w:r>
      <w:r w:rsidR="001007EE">
        <w:t>program na měření vzdálenosti s STM8</w:t>
      </w:r>
      <w:r w:rsidR="00F840E1">
        <w:t>.</w:t>
      </w:r>
      <w:r w:rsidR="001007EE">
        <w:t xml:space="preserve"> Vzdálenost je měřena </w:t>
      </w:r>
      <w:r w:rsidR="00D32680">
        <w:t>s</w:t>
      </w:r>
      <w:r w:rsidR="006F3248">
        <w:t>n</w:t>
      </w:r>
      <w:r w:rsidR="00D32680">
        <w:t xml:space="preserve">ímačem </w:t>
      </w:r>
      <w:proofErr w:type="spellStart"/>
      <w:r w:rsidR="00D32680">
        <w:t>Ultrasonic</w:t>
      </w:r>
      <w:proofErr w:type="spellEnd"/>
      <w:r w:rsidR="00D32680" w:rsidRPr="00D32680">
        <w:t xml:space="preserve"> HC-SR04. Výsledek je zobrazen na </w:t>
      </w:r>
      <w:proofErr w:type="spellStart"/>
      <w:r w:rsidR="00D32680" w:rsidRPr="00D32680">
        <w:t>lcd</w:t>
      </w:r>
      <w:proofErr w:type="spellEnd"/>
      <w:r w:rsidR="00D32680" w:rsidRPr="00D32680">
        <w:t xml:space="preserve"> </w:t>
      </w:r>
      <w:proofErr w:type="spellStart"/>
      <w:r w:rsidR="00D32680" w:rsidRPr="00D32680">
        <w:t>disleji</w:t>
      </w:r>
      <w:proofErr w:type="spellEnd"/>
      <w:r w:rsidR="00D32680" w:rsidRPr="00D32680">
        <w:t xml:space="preserve"> a může být zobrazen i v</w:t>
      </w:r>
      <w:r w:rsidR="00D32680">
        <w:t> </w:t>
      </w:r>
      <w:r w:rsidR="00D32680" w:rsidRPr="00D32680">
        <w:t>počítači</w:t>
      </w:r>
      <w:r w:rsidR="00D32680">
        <w:t>, což se hodí</w:t>
      </w:r>
      <w:r w:rsidR="00D32680" w:rsidRPr="00D32680">
        <w:t xml:space="preserve"> v případě absence či poškození displeje)</w:t>
      </w:r>
      <w:r w:rsidR="00C6181A">
        <w:t>.</w:t>
      </w:r>
    </w:p>
    <w:p w14:paraId="0E4F0A53" w14:textId="67650DB2" w:rsidR="00C6181A" w:rsidRDefault="00C6181A" w:rsidP="00F840E1">
      <w:pPr>
        <w:pStyle w:val="Odstavecseseznamem"/>
        <w:numPr>
          <w:ilvl w:val="0"/>
          <w:numId w:val="43"/>
        </w:numPr>
      </w:pPr>
      <w:r>
        <w:t xml:space="preserve">Program jsem psal v prostředí ST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>.</w:t>
      </w:r>
    </w:p>
    <w:p w14:paraId="1DBF97F6" w14:textId="77777777" w:rsidR="000548F5" w:rsidRDefault="000548F5" w:rsidP="0099139A"/>
    <w:p w14:paraId="712E6386" w14:textId="0174B0D8" w:rsidR="0099139A" w:rsidRDefault="0099139A" w:rsidP="0099139A">
      <w:r>
        <w:t>Výhody</w:t>
      </w:r>
    </w:p>
    <w:p w14:paraId="04A4FD4E" w14:textId="743B9484" w:rsidR="0099139A" w:rsidRDefault="00D32680" w:rsidP="001C41C6">
      <w:pPr>
        <w:pStyle w:val="Odstavecseseznamem"/>
        <w:numPr>
          <w:ilvl w:val="0"/>
          <w:numId w:val="34"/>
        </w:numPr>
      </w:pPr>
      <w:r>
        <w:t>Výstup je zobrazen na dvou místech</w:t>
      </w:r>
      <w:r w:rsidR="00BF492E">
        <w:t>.</w:t>
      </w:r>
    </w:p>
    <w:p w14:paraId="76E295C7" w14:textId="219D1C2C" w:rsidR="000548F5" w:rsidRDefault="00D32680" w:rsidP="0099139A">
      <w:pPr>
        <w:pStyle w:val="Odstavecseseznamem"/>
        <w:numPr>
          <w:ilvl w:val="0"/>
          <w:numId w:val="34"/>
        </w:numPr>
      </w:pPr>
      <w:r>
        <w:t>Displej zobrazuje i počet pokusů měření</w:t>
      </w:r>
      <w:r w:rsidR="00BF492E">
        <w:t>.</w:t>
      </w:r>
    </w:p>
    <w:p w14:paraId="4A2FEC2C" w14:textId="1B25094D" w:rsidR="0099139A" w:rsidRDefault="0099139A" w:rsidP="0099139A">
      <w:r>
        <w:t>Nevýhody</w:t>
      </w:r>
    </w:p>
    <w:p w14:paraId="0612D293" w14:textId="2AB4AF1E" w:rsidR="000548F5" w:rsidRDefault="0064280A" w:rsidP="000548F5">
      <w:pPr>
        <w:pStyle w:val="Odstavecseseznamem"/>
        <w:numPr>
          <w:ilvl w:val="0"/>
          <w:numId w:val="35"/>
        </w:numPr>
      </w:pPr>
      <w:r>
        <w:t>Snímač vzdálenosti může změřit neplatnou hodnotu (hodnotu nad rozsah by ale nevypsal)</w:t>
      </w:r>
      <w:r w:rsidR="00BF492E">
        <w:t>.</w:t>
      </w:r>
    </w:p>
    <w:p w14:paraId="298D1611" w14:textId="655196CB" w:rsidR="0086268A" w:rsidRPr="000548F5" w:rsidRDefault="0099139A" w:rsidP="000548F5">
      <w:r w:rsidRPr="0099139A">
        <w:t>Co jsem se naučil a v</w:t>
      </w:r>
      <w:r w:rsidR="00626844">
        <w:t> </w:t>
      </w:r>
      <w:r w:rsidRPr="0099139A">
        <w:t>čem to pro mě mělo přínos?</w:t>
      </w:r>
    </w:p>
    <w:p w14:paraId="7158D89D" w14:textId="0A01F7EB" w:rsidR="00327DEC" w:rsidRPr="009B77C7" w:rsidRDefault="00626844" w:rsidP="009B77C7">
      <w:pPr>
        <w:pStyle w:val="Odstavecseseznamem"/>
        <w:numPr>
          <w:ilvl w:val="0"/>
          <w:numId w:val="36"/>
        </w:numPr>
        <w:outlineLvl w:val="0"/>
        <w:rPr>
          <w:bCs/>
        </w:rPr>
      </w:pPr>
      <w:bookmarkStart w:id="34" w:name="_Toc73129841"/>
      <w:bookmarkStart w:id="35" w:name="_Toc87627449"/>
      <w:bookmarkStart w:id="36" w:name="_Toc87630512"/>
      <w:bookmarkStart w:id="37" w:name="_Toc90310772"/>
      <w:bookmarkStart w:id="38" w:name="_Toc93237856"/>
      <w:r>
        <w:rPr>
          <w:bCs/>
        </w:rPr>
        <w:t>Naučil jsem se</w:t>
      </w:r>
      <w:r w:rsidR="0064280A">
        <w:rPr>
          <w:bCs/>
        </w:rPr>
        <w:t xml:space="preserve"> používat </w:t>
      </w:r>
      <w:r w:rsidR="00C6181A">
        <w:rPr>
          <w:bCs/>
        </w:rPr>
        <w:t xml:space="preserve">alfanumerický </w:t>
      </w:r>
      <w:r w:rsidR="0064280A">
        <w:rPr>
          <w:bCs/>
        </w:rPr>
        <w:t>displej</w:t>
      </w:r>
      <w:r w:rsidR="009B77C7">
        <w:rPr>
          <w:bCs/>
        </w:rPr>
        <w:t>,</w:t>
      </w:r>
      <w:r w:rsidR="0064280A">
        <w:rPr>
          <w:bCs/>
        </w:rPr>
        <w:t xml:space="preserve"> snímač</w:t>
      </w:r>
      <w:r w:rsidR="00C6181A">
        <w:rPr>
          <w:bCs/>
        </w:rPr>
        <w:t xml:space="preserve"> (</w:t>
      </w:r>
      <w:proofErr w:type="spellStart"/>
      <w:r w:rsidR="00C6181A">
        <w:rPr>
          <w:bCs/>
        </w:rPr>
        <w:t>Ultrasonic</w:t>
      </w:r>
      <w:proofErr w:type="spellEnd"/>
      <w:r w:rsidR="00C6181A">
        <w:rPr>
          <w:bCs/>
        </w:rPr>
        <w:t xml:space="preserve"> </w:t>
      </w:r>
      <w:r w:rsidR="00C6181A" w:rsidRPr="00C6181A">
        <w:rPr>
          <w:bCs/>
        </w:rPr>
        <w:t>HC-SR04</w:t>
      </w:r>
      <w:r w:rsidR="00C6181A">
        <w:rPr>
          <w:bCs/>
        </w:rPr>
        <w:t>)</w:t>
      </w:r>
      <w:bookmarkEnd w:id="34"/>
      <w:bookmarkEnd w:id="35"/>
      <w:bookmarkEnd w:id="36"/>
      <w:bookmarkEnd w:id="37"/>
      <w:r w:rsidR="009B77C7">
        <w:rPr>
          <w:bCs/>
        </w:rPr>
        <w:t xml:space="preserve"> a nahrávání na GitHub.</w:t>
      </w:r>
      <w:bookmarkEnd w:id="38"/>
      <w:r w:rsidR="00327DEC" w:rsidRPr="009B77C7">
        <w:rPr>
          <w:b/>
          <w:sz w:val="28"/>
          <w:u w:val="single"/>
        </w:rPr>
        <w:br w:type="page"/>
      </w:r>
    </w:p>
    <w:p w14:paraId="32B52A33" w14:textId="12DADCE4" w:rsidR="00327DEC" w:rsidRDefault="00327DEC" w:rsidP="00327DEC">
      <w:pPr>
        <w:outlineLvl w:val="0"/>
        <w:rPr>
          <w:b/>
          <w:sz w:val="28"/>
          <w:u w:val="single"/>
        </w:rPr>
      </w:pPr>
      <w:bookmarkStart w:id="39" w:name="_Toc93237857"/>
      <w:r>
        <w:rPr>
          <w:b/>
          <w:sz w:val="28"/>
          <w:u w:val="single"/>
        </w:rPr>
        <w:lastRenderedPageBreak/>
        <w:t>UKÁZKA PROGRAMU</w:t>
      </w:r>
      <w:bookmarkEnd w:id="39"/>
    </w:p>
    <w:p w14:paraId="0D32E96E" w14:textId="77777777" w:rsidR="00327DEC" w:rsidRPr="003C0923" w:rsidRDefault="00327DEC" w:rsidP="0032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</w:rPr>
      </w:pPr>
      <w:r w:rsidRPr="003C0923">
        <w:rPr>
          <w:rFonts w:ascii="Courier New" w:hAnsi="Courier New" w:cs="Courier New"/>
          <w:color w:val="212529"/>
          <w:sz w:val="18"/>
          <w:szCs w:val="18"/>
        </w:rPr>
        <w:t> </w:t>
      </w:r>
    </w:p>
    <w:p w14:paraId="5773EA4F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"stm8s.h"</w:t>
      </w:r>
    </w:p>
    <w:p w14:paraId="14F0ACE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assert.h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"</w:t>
      </w:r>
    </w:p>
    <w:p w14:paraId="7026938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delay.h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"</w:t>
      </w:r>
    </w:p>
    <w:p w14:paraId="12F5976E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milis.h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"</w:t>
      </w:r>
    </w:p>
    <w:p w14:paraId="72BF093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stdio.h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"</w:t>
      </w:r>
    </w:p>
    <w:p w14:paraId="25D23E6E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#include "stm8_hd44780.h"</w:t>
      </w:r>
    </w:p>
    <w:p w14:paraId="0DB1D0B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//Ultrasonic</w:t>
      </w:r>
    </w:p>
    <w:p w14:paraId="79A0AC4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TI1_PORT GPIOD</w:t>
      </w:r>
    </w:p>
    <w:p w14:paraId="23FE420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TI1_PIN  GPIO_PIN_4</w:t>
      </w:r>
    </w:p>
    <w:p w14:paraId="6C3750A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TRGG_PORT GPIOC</w:t>
      </w:r>
    </w:p>
    <w:p w14:paraId="211E995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TRGG_PIN  GPIO_PIN_7</w:t>
      </w:r>
    </w:p>
    <w:p w14:paraId="2DECB98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#define TRGG_ON  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GPIO_WriteHigh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(TRGG_PORT, TRGG_PIN);</w:t>
      </w:r>
    </w:p>
    <w:p w14:paraId="6D96489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#define TRGG_OFF 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GPIO_WriteLow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(TRGG_PORT, TRGG_PIN);</w:t>
      </w:r>
    </w:p>
    <w:p w14:paraId="396C56F9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#define TRGG_REVERSE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GPIO_WriteReverse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(TRGG_PORT, TRGG_PIN);</w:t>
      </w:r>
    </w:p>
    <w:p w14:paraId="0C516142" w14:textId="2A818D27" w:rsid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9933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#define MASURMENT_PERON 444    //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maximální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celkový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čas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merení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 (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ms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)</w:t>
      </w:r>
    </w:p>
    <w:p w14:paraId="4710DC05" w14:textId="4343AB88" w:rsidR="00072ABF" w:rsidRPr="005A3E1B" w:rsidRDefault="00072ABF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#define </w:t>
      </w:r>
      <w:r w:rsidRPr="00072ABF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MAXIMALNI_VZDALENOST 400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    </w:t>
      </w:r>
    </w:p>
    <w:p w14:paraId="290CC97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Tlačítko</w:t>
      </w:r>
      <w:proofErr w:type="spellEnd"/>
    </w:p>
    <w:p w14:paraId="6A98AAD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BTN_PORT GPIOE</w:t>
      </w:r>
    </w:p>
    <w:p w14:paraId="7DDE320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BTN_PIN  GPIO_PIN_4</w:t>
      </w:r>
    </w:p>
    <w:p w14:paraId="5031F40F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#define BTN_PUSH (</w:t>
      </w:r>
      <w:proofErr w:type="spellStart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GPIO_ReadInputPin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 xml:space="preserve">(BTN_PORT, BTN_PIN)==RESET) </w:t>
      </w:r>
    </w:p>
    <w:p w14:paraId="276CC23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//UART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komunikace</w:t>
      </w:r>
      <w:proofErr w:type="spellEnd"/>
    </w:p>
    <w:p w14:paraId="12644906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char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000066"/>
          <w:sz w:val="18"/>
          <w:szCs w:val="18"/>
          <w:lang w:val="en-US" w:eastAsia="en-US"/>
        </w:rPr>
        <w:t>putchar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char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c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</w:p>
    <w:p w14:paraId="2C521AC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64D96B6D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UART1_SendData8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c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03FB247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while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UART1_GetFlagStatus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UART1_FLAG_TXE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RESET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4B2CA56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return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c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6A092EA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7D501F66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char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000066"/>
          <w:sz w:val="18"/>
          <w:szCs w:val="18"/>
          <w:lang w:val="en-US" w:eastAsia="en-US"/>
        </w:rPr>
        <w:t>getchar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funkce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čte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(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prijímá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data)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vstup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z UART</w:t>
      </w:r>
    </w:p>
    <w:p w14:paraId="05D17EA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50F3694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int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c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2519FE7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while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UART1_GetFlagStatus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UART1_FLAG_RXNE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RESET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143EDE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 xml:space="preserve">c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UART1_ReceiveData8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60991A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return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c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48248CA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2BE5B0C1" w14:textId="4115D6D0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init_uart1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="00072ABF" w:rsidRPr="00072ABF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Povoleni</w:t>
      </w:r>
      <w:proofErr w:type="spellEnd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UART1 (</w:t>
      </w:r>
      <w:proofErr w:type="spellStart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Vyuzivane</w:t>
      </w:r>
      <w:proofErr w:type="spellEnd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</w:t>
      </w:r>
      <w:proofErr w:type="spellEnd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komunikaci</w:t>
      </w:r>
      <w:proofErr w:type="spellEnd"/>
      <w:r w:rsidR="00072ABF"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s PC)</w:t>
      </w:r>
    </w:p>
    <w:p w14:paraId="25BA980F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026836E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UART1_DeInit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smazat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starou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konfiguraci</w:t>
      </w:r>
      <w:proofErr w:type="spellEnd"/>
    </w:p>
    <w:p w14:paraId="730F831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UART1_Init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uint32_t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115200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Nová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konfigurace</w:t>
      </w:r>
      <w:proofErr w:type="spellEnd"/>
    </w:p>
    <w:p w14:paraId="3524687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UART1_WORDLENGTH_8D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50C871AD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UART1_STOPBITS_1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34BDC886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UART1_PARITY_NO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</w:p>
    <w:p w14:paraId="6FC28BE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UART1_SYNCMODE_CLOCK_DISABLE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157D105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  <w:t>UART1_MODE_TXRX_ENABLE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9E92FD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01DC9769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setup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</w:p>
    <w:p w14:paraId="06A93E09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25BD9D2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CLK_HSIPrescalerConfig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CLK_PRESCALER_HSIDIV1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taktovat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MCU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16MHz</w:t>
      </w:r>
    </w:p>
    <w:p w14:paraId="7643201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init_milis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Rozbehnuti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casovace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milis</w:t>
      </w:r>
      <w:proofErr w:type="spellEnd"/>
    </w:p>
    <w:p w14:paraId="083262F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init_uart1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Povoleni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komunikace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s PC</w:t>
      </w:r>
    </w:p>
    <w:p w14:paraId="100B68BD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GPIO_Init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BTN_PORT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BTN_PIN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GPIO_MODE_IN_FL_NO_IT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Tlačítko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jako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vstup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(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vynulovani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)</w:t>
      </w:r>
    </w:p>
    <w:p w14:paraId="20BDC75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//Ultrasonic</w:t>
      </w:r>
    </w:p>
    <w:p w14:paraId="2B94522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GPIO_Init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TRGG_PORT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TRGG_PIN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GPIO_MODE_OUT_PP_LOW_SLOW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420994D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GPIO_Init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TI1_PORT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TI1_PIN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GPIO_MODE_IN_FL_NO_IT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kanál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1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jako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vstup</w:t>
      </w:r>
      <w:proofErr w:type="spellEnd"/>
    </w:p>
    <w:p w14:paraId="21A617D6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TIM2_TimeBaseInit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TIM2_PRESCALER_16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208080"/>
          <w:sz w:val="18"/>
          <w:szCs w:val="18"/>
          <w:lang w:val="en-US" w:eastAsia="en-US"/>
        </w:rPr>
        <w:t>0xFFFF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BED1FC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TIM2_Cmd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ENABLE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2E896C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TIM2_ICInit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TIM2_CHANNEL_1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nastavuji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CH1 (CaptureRegistr1)</w:t>
      </w:r>
    </w:p>
    <w:p w14:paraId="3FEDB58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TIM2_ICPOLARITY_RISING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nábežná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hrana</w:t>
      </w:r>
      <w:proofErr w:type="spellEnd"/>
    </w:p>
    <w:p w14:paraId="1D58BB7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TIM2_ICSELECTION_DIRECTTI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CaptureRegistr1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bude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ovládán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z CH1</w:t>
      </w:r>
    </w:p>
    <w:p w14:paraId="701D1833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TIM2_ICPSC_DIV1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delicka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je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vypnutá</w:t>
      </w:r>
      <w:proofErr w:type="spellEnd"/>
    </w:p>
    <w:p w14:paraId="27365769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  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vstupní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filter je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vypnutý</w:t>
      </w:r>
      <w:proofErr w:type="spellEnd"/>
    </w:p>
    <w:p w14:paraId="6AC42CC9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</w:p>
    <w:p w14:paraId="02F70C7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TIM2_ICInit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TIM2_CHANNEL_2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nastavuji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CH2 (CaptureRegistr2)</w:t>
      </w:r>
    </w:p>
    <w:p w14:paraId="5AA5E4D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TIM2_ICPOLARITY_FALLING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sestupná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hrana</w:t>
      </w:r>
      <w:proofErr w:type="spellEnd"/>
    </w:p>
    <w:p w14:paraId="2949852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TIM2_ICSELECTION_INDIRECTTI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CaptureRegistr2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bude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ovládán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z CH1</w:t>
      </w:r>
    </w:p>
    <w:p w14:paraId="0486AAC6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TIM2_ICPSC_DIV1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delicka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je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vypnutá</w:t>
      </w:r>
      <w:proofErr w:type="spellEnd"/>
    </w:p>
    <w:p w14:paraId="3D5233D7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 </w:t>
      </w:r>
      <w:r w:rsidRPr="00E22299">
        <w:rPr>
          <w:rFonts w:ascii="Courier New" w:hAnsi="Courier New" w:cs="Courier New"/>
          <w:color w:val="0000DD"/>
          <w:sz w:val="18"/>
          <w:szCs w:val="18"/>
          <w:lang w:val="de-DE" w:eastAsia="en-US"/>
        </w:rPr>
        <w:t>0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              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vstupní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filter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je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vypnutý</w:t>
      </w:r>
      <w:proofErr w:type="spellEnd"/>
    </w:p>
    <w:p w14:paraId="159B84A4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</w:t>
      </w:r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)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 </w:t>
      </w:r>
    </w:p>
    <w:p w14:paraId="0A3C50A3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}</w:t>
      </w:r>
    </w:p>
    <w:p w14:paraId="46EE3483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proofErr w:type="spellStart"/>
      <w:r w:rsidRPr="00E22299">
        <w:rPr>
          <w:rFonts w:ascii="Courier New" w:hAnsi="Courier New" w:cs="Courier New"/>
          <w:color w:val="993333"/>
          <w:sz w:val="18"/>
          <w:szCs w:val="18"/>
          <w:lang w:val="de-DE" w:eastAsia="en-US"/>
        </w:rPr>
        <w:lastRenderedPageBreak/>
        <w:t>typedef</w:t>
      </w:r>
      <w:proofErr w:type="spellEnd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b/>
          <w:bCs/>
          <w:color w:val="000000"/>
          <w:sz w:val="18"/>
          <w:szCs w:val="18"/>
          <w:lang w:val="de-DE" w:eastAsia="en-US"/>
        </w:rPr>
        <w:t>enum</w:t>
      </w:r>
      <w:proofErr w:type="spellEnd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//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Enum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pro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stavy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snimace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vzdalenosti</w:t>
      </w:r>
      <w:proofErr w:type="spellEnd"/>
    </w:p>
    <w:p w14:paraId="3B616161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{</w:t>
      </w:r>
    </w:p>
    <w:p w14:paraId="21E18D46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TRGG_START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zahájení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trigger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impoulzu</w:t>
      </w:r>
      <w:proofErr w:type="spellEnd"/>
    </w:p>
    <w:p w14:paraId="64F57165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TRGG_WAIT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</w:t>
      </w:r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cekání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na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konec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trrigger</w:t>
      </w:r>
      <w:proofErr w:type="spellEnd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impoulzu</w:t>
      </w:r>
      <w:proofErr w:type="spellEnd"/>
    </w:p>
    <w:p w14:paraId="370C2E0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MEASURMENT_WAIT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ckání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dokoncení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merení</w:t>
      </w:r>
      <w:proofErr w:type="spellEnd"/>
    </w:p>
    <w:p w14:paraId="694E591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STATE_TypeDef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DBCE16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main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void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</w:p>
    <w:p w14:paraId="52203E01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{</w:t>
      </w:r>
    </w:p>
    <w:p w14:paraId="39F78381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</w:t>
      </w:r>
      <w:r w:rsidRPr="00E22299">
        <w:rPr>
          <w:rFonts w:ascii="Courier New" w:hAnsi="Courier New" w:cs="Courier New"/>
          <w:color w:val="993333"/>
          <w:sz w:val="18"/>
          <w:szCs w:val="18"/>
          <w:lang w:val="de-DE" w:eastAsia="en-US"/>
        </w:rPr>
        <w:t>uint32_t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pocet_mereni</w:t>
      </w:r>
      <w:proofErr w:type="spellEnd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=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color w:val="0000DD"/>
          <w:sz w:val="18"/>
          <w:szCs w:val="18"/>
          <w:lang w:val="de-DE" w:eastAsia="en-US"/>
        </w:rPr>
        <w:t>0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</w:p>
    <w:p w14:paraId="677CCF37" w14:textId="77777777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</w:t>
      </w:r>
      <w:r w:rsidRPr="00E22299">
        <w:rPr>
          <w:rFonts w:ascii="Courier New" w:hAnsi="Courier New" w:cs="Courier New"/>
          <w:color w:val="993333"/>
          <w:sz w:val="18"/>
          <w:szCs w:val="18"/>
          <w:lang w:val="de-DE" w:eastAsia="en-US"/>
        </w:rPr>
        <w:t>uint32_t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mtime_ultrasonic</w:t>
      </w:r>
      <w:proofErr w:type="spellEnd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=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color w:val="0000DD"/>
          <w:sz w:val="18"/>
          <w:szCs w:val="18"/>
          <w:lang w:val="de-DE" w:eastAsia="en-US"/>
        </w:rPr>
        <w:t>0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</w:p>
    <w:p w14:paraId="3A266BA4" w14:textId="71979D40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</w:t>
      </w:r>
      <w:r w:rsidRPr="00E22299">
        <w:rPr>
          <w:rFonts w:ascii="Courier New" w:hAnsi="Courier New" w:cs="Courier New"/>
          <w:color w:val="993333"/>
          <w:sz w:val="18"/>
          <w:szCs w:val="18"/>
          <w:lang w:val="de-DE" w:eastAsia="en-US"/>
        </w:rPr>
        <w:t>uint32_t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="00072ABF"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vzdalenost</w:t>
      </w:r>
      <w:proofErr w:type="spellEnd"/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</w:p>
    <w:p w14:paraId="6EFC335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STATE_TypeDef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state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TRGG_START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C4981DE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char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text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[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16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]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0B07FA9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color w:val="993333"/>
          <w:sz w:val="18"/>
          <w:szCs w:val="18"/>
          <w:lang w:val="en-US" w:eastAsia="en-US"/>
        </w:rPr>
        <w:t>char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mereni_text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[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16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]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</w:p>
    <w:p w14:paraId="4C253DA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setup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4BBA545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000066"/>
          <w:sz w:val="18"/>
          <w:szCs w:val="18"/>
          <w:lang w:val="en-US" w:eastAsia="en-US"/>
        </w:rPr>
        <w:t>printf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 xml:space="preserve">"Start </w:t>
      </w:r>
      <w:proofErr w:type="spellStart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programu</w:t>
      </w:r>
      <w:proofErr w:type="spellEnd"/>
      <w:r w:rsidRPr="005A3E1B">
        <w:rPr>
          <w:rFonts w:ascii="Courier New" w:hAnsi="Courier New" w:cs="Courier New"/>
          <w:b/>
          <w:bCs/>
          <w:color w:val="000099"/>
          <w:sz w:val="18"/>
          <w:szCs w:val="18"/>
          <w:lang w:val="en-US" w:eastAsia="en-US"/>
        </w:rPr>
        <w:t>\r\n</w:t>
      </w:r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"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Uvítací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hláška</w:t>
      </w:r>
      <w:proofErr w:type="spellEnd"/>
    </w:p>
    <w:p w14:paraId="46420A9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lcd_init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Inicializace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lcd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displeje</w:t>
      </w:r>
      <w:proofErr w:type="spellEnd"/>
    </w:p>
    <w:p w14:paraId="6E9DD25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lcd_gotoxy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379A70D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lcd_puts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 xml:space="preserve">"Start </w:t>
      </w:r>
      <w:proofErr w:type="spellStart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programu</w:t>
      </w:r>
      <w:proofErr w:type="spellEnd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"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Uvítací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hláška</w:t>
      </w:r>
      <w:proofErr w:type="spellEnd"/>
    </w:p>
    <w:p w14:paraId="3AE825C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while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76FD065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switch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state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//Stav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snímače</w:t>
      </w:r>
      <w:proofErr w:type="spellEnd"/>
    </w:p>
    <w:p w14:paraId="63E8743E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case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TRGG_START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:</w:t>
      </w:r>
    </w:p>
    <w:p w14:paraId="67C0637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if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milis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-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mtime_ultrasonic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&gt;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MASURMENT_PERON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5AB57AA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mtime_ultrasonic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milis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F2EC34F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TRGG_ON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4007B6D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state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TRGG_WAIT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02FD595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4C599AF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  <w:t>break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249B350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case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TRGG_WAIT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:</w:t>
      </w:r>
    </w:p>
    <w:p w14:paraId="714E0D9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if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milis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-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mtime_ultrasonic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&gt;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5A6CD8C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TRGG_OFF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1CC4889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smažu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všechny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vlajky</w:t>
      </w:r>
      <w:proofErr w:type="spellEnd"/>
    </w:p>
    <w:p w14:paraId="3AB88A8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TIM2_ClearFlag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4A6508D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TIM2_ClearFlag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TIM2_FLAG_CC2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0B6D1B5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TIM2_ClearFlag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TIM2_FLAG_CC1OF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73BDFA6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TIM2_ClearFlag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TIM2_FLAG_CC2OF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5A3CCEB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state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MEASURMENT_WAIT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69D2EF1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5C2A159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  <w:t>break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58A7D4C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case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MEASURMENT_WAIT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:</w:t>
      </w:r>
    </w:p>
    <w:p w14:paraId="3CF59EB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detekuji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sestupnou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hranu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ECHO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signálu</w:t>
      </w:r>
      <w:proofErr w:type="spellEnd"/>
    </w:p>
    <w:p w14:paraId="35D748C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if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TIM2_GetFlagStatus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TIM2_FLAG_CC2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RESET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</w:p>
    <w:p w14:paraId="1F0F896E" w14:textId="55429029" w:rsidR="005A3E1B" w:rsidRPr="00CE66F1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CE66F1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TIM2_ClearFlag</w:t>
      </w:r>
      <w:r w:rsidRPr="00CE66F1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CE66F1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TIM2_FLAG_CC1</w:t>
      </w:r>
      <w:r w:rsidRPr="00CE66F1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CE66F1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CE66F1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sm</w:t>
      </w:r>
      <w:r w:rsidR="00CE66F1"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až</w:t>
      </w:r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u</w:t>
      </w:r>
      <w:proofErr w:type="spellEnd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vlajku</w:t>
      </w:r>
      <w:proofErr w:type="spellEnd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CC1</w:t>
      </w:r>
    </w:p>
    <w:p w14:paraId="32180EF6" w14:textId="0744CD46" w:rsidR="005A3E1B" w:rsidRPr="00CE66F1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CE66F1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r w:rsidRPr="00CE66F1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TIM2_ClearFlag</w:t>
      </w:r>
      <w:r w:rsidRPr="00CE66F1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(</w:t>
      </w:r>
      <w:r w:rsidRPr="00CE66F1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TIM2_FLAG_CC2</w:t>
      </w:r>
      <w:r w:rsidRPr="00CE66F1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)</w:t>
      </w:r>
      <w:r w:rsidRPr="00CE66F1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  <w:r w:rsidRPr="00CE66F1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</w:t>
      </w:r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// </w:t>
      </w:r>
      <w:proofErr w:type="spellStart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sm</w:t>
      </w:r>
      <w:r w:rsidR="00CE66F1"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a</w:t>
      </w:r>
      <w:r w:rsid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ž</w:t>
      </w:r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u</w:t>
      </w:r>
      <w:proofErr w:type="spellEnd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</w:t>
      </w:r>
      <w:proofErr w:type="spellStart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>vlajku</w:t>
      </w:r>
      <w:proofErr w:type="spellEnd"/>
      <w:r w:rsidRPr="00CE66F1">
        <w:rPr>
          <w:rFonts w:ascii="Courier New" w:hAnsi="Courier New" w:cs="Courier New"/>
          <w:i/>
          <w:iCs/>
          <w:color w:val="666666"/>
          <w:sz w:val="18"/>
          <w:szCs w:val="18"/>
          <w:lang w:val="de-DE" w:eastAsia="en-US"/>
        </w:rPr>
        <w:t xml:space="preserve"> CC2</w:t>
      </w:r>
    </w:p>
    <w:p w14:paraId="6002D09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CE66F1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              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délka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impulzu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v µs </w:t>
      </w:r>
    </w:p>
    <w:p w14:paraId="6708961B" w14:textId="405A3586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proofErr w:type="spellStart"/>
      <w:r w:rsid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v</w:t>
      </w:r>
      <w:r w:rsidR="00072ABF" w:rsidRP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zdalenost</w:t>
      </w:r>
      <w:proofErr w:type="spellEnd"/>
      <w:r w:rsid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TIM2_GetCapture2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-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TIM2_GetCapture1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())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</w:p>
    <w:p w14:paraId="4F73699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Vypocet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a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vypsani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vzdalenosti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PC a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displej</w:t>
      </w:r>
      <w:proofErr w:type="spellEnd"/>
    </w:p>
    <w:p w14:paraId="19A5BEC3" w14:textId="118779F7" w:rsid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proofErr w:type="spellStart"/>
      <w:r w:rsid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v</w:t>
      </w:r>
      <w:r w:rsidR="00072ABF" w:rsidRP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zdalenost</w:t>
      </w:r>
      <w:proofErr w:type="spellEnd"/>
      <w:r w:rsid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proofErr w:type="spellStart"/>
      <w:r w:rsidR="00072ABF" w:rsidRP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vzdalenost</w:t>
      </w:r>
      <w:proofErr w:type="spellEnd"/>
      <w:r w:rsidR="00072ABF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*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340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/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20000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FixPoint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prepocet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cm</w:t>
      </w:r>
    </w:p>
    <w:p w14:paraId="3C04686F" w14:textId="7E991715" w:rsidR="00FB72D8" w:rsidRPr="005A3E1B" w:rsidRDefault="00FB72D8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ab/>
        <w:t xml:space="preserve">       </w:t>
      </w:r>
      <w:r w:rsidRPr="00FB72D8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if (</w:t>
      </w:r>
      <w:proofErr w:type="spellStart"/>
      <w:r w:rsidR="00072ABF" w:rsidRPr="00072ABF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vzdalenost</w:t>
      </w:r>
      <w:proofErr w:type="spellEnd"/>
      <w:r w:rsidR="00072ABF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r w:rsidRPr="00FB72D8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&lt;= 400) {</w:t>
      </w:r>
      <w:r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ab/>
      </w:r>
    </w:p>
    <w:p w14:paraId="06940593" w14:textId="1255610A" w:rsidR="005A3E1B" w:rsidRPr="00CB335A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</w:t>
      </w:r>
      <w:r w:rsidR="00FB72D8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</w:t>
      </w:r>
      <w:proofErr w:type="spellStart"/>
      <w:r w:rsidRPr="00CB335A">
        <w:rPr>
          <w:rFonts w:ascii="Courier New" w:hAnsi="Courier New" w:cs="Courier New"/>
          <w:color w:val="000066"/>
          <w:sz w:val="18"/>
          <w:szCs w:val="18"/>
          <w:lang w:val="de-DE" w:eastAsia="en-US"/>
        </w:rPr>
        <w:t>printf</w:t>
      </w:r>
      <w:proofErr w:type="spellEnd"/>
      <w:r w:rsidRPr="00CB335A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(</w:t>
      </w:r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"</w:t>
      </w:r>
      <w:proofErr w:type="spellStart"/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Vzdalenost</w:t>
      </w:r>
      <w:proofErr w:type="spellEnd"/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: %</w:t>
      </w:r>
      <w:proofErr w:type="spellStart"/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lu</w:t>
      </w:r>
      <w:proofErr w:type="spellEnd"/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 xml:space="preserve"> cm</w:t>
      </w:r>
      <w:r w:rsidRPr="00CB335A">
        <w:rPr>
          <w:rFonts w:ascii="Courier New" w:hAnsi="Courier New" w:cs="Courier New"/>
          <w:b/>
          <w:bCs/>
          <w:color w:val="000099"/>
          <w:sz w:val="18"/>
          <w:szCs w:val="18"/>
          <w:lang w:val="de-DE" w:eastAsia="en-US"/>
        </w:rPr>
        <w:t>\r\n</w:t>
      </w:r>
      <w:r w:rsidRPr="00CB335A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"</w:t>
      </w:r>
      <w:r w:rsidRPr="00CB335A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CB335A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="00072ABF" w:rsidRPr="00CB335A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vzdalenost</w:t>
      </w:r>
      <w:proofErr w:type="spellEnd"/>
      <w:r w:rsidRPr="00CB335A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)</w:t>
      </w:r>
      <w:r w:rsidRPr="00CB335A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</w:p>
    <w:p w14:paraId="77A69DDC" w14:textId="6C100EE0" w:rsidR="005A3E1B" w:rsidRPr="00E22299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de-DE" w:eastAsia="en-US"/>
        </w:rPr>
      </w:pPr>
      <w:r w:rsidRPr="00CB335A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ab/>
      </w:r>
      <w:r w:rsidRPr="00CB335A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ab/>
      </w:r>
      <w:r w:rsidR="00FB72D8" w:rsidRPr="00CB335A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Pr="00E22299">
        <w:rPr>
          <w:rFonts w:ascii="Courier New" w:hAnsi="Courier New" w:cs="Courier New"/>
          <w:color w:val="000066"/>
          <w:sz w:val="18"/>
          <w:szCs w:val="18"/>
          <w:lang w:val="de-DE" w:eastAsia="en-US"/>
        </w:rPr>
        <w:t>sprintf</w:t>
      </w:r>
      <w:proofErr w:type="spellEnd"/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(</w:t>
      </w:r>
      <w:proofErr w:type="spellStart"/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text</w:t>
      </w:r>
      <w:proofErr w:type="spellEnd"/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r w:rsidRPr="00E22299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"</w:t>
      </w:r>
      <w:proofErr w:type="spellStart"/>
      <w:r w:rsidRPr="00E22299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Vzdalenost</w:t>
      </w:r>
      <w:proofErr w:type="spellEnd"/>
      <w:r w:rsidRPr="00E22299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:%</w:t>
      </w:r>
      <w:proofErr w:type="spellStart"/>
      <w:r w:rsidRPr="00E22299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>lu</w:t>
      </w:r>
      <w:proofErr w:type="spellEnd"/>
      <w:r w:rsidRPr="00E22299">
        <w:rPr>
          <w:rFonts w:ascii="Courier New" w:hAnsi="Courier New" w:cs="Courier New"/>
          <w:color w:val="FF0000"/>
          <w:sz w:val="18"/>
          <w:szCs w:val="18"/>
          <w:lang w:val="de-DE" w:eastAsia="en-US"/>
        </w:rPr>
        <w:t xml:space="preserve"> cm"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,</w:t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="00072ABF"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>vzdalenost</w:t>
      </w:r>
      <w:proofErr w:type="spellEnd"/>
      <w:r w:rsidRPr="00E22299">
        <w:rPr>
          <w:rFonts w:ascii="Courier New" w:hAnsi="Courier New" w:cs="Courier New"/>
          <w:color w:val="009900"/>
          <w:sz w:val="18"/>
          <w:szCs w:val="18"/>
          <w:lang w:val="de-DE" w:eastAsia="en-US"/>
        </w:rPr>
        <w:t>)</w:t>
      </w:r>
      <w:r w:rsidRPr="00E22299">
        <w:rPr>
          <w:rFonts w:ascii="Courier New" w:hAnsi="Courier New" w:cs="Courier New"/>
          <w:color w:val="339933"/>
          <w:sz w:val="18"/>
          <w:szCs w:val="18"/>
          <w:lang w:val="de-DE" w:eastAsia="en-US"/>
        </w:rPr>
        <w:t>;</w:t>
      </w:r>
    </w:p>
    <w:p w14:paraId="4E02E95F" w14:textId="66169E23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ab/>
      </w:r>
      <w:r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ab/>
      </w:r>
      <w:r w:rsidR="00FB72D8" w:rsidRPr="00E22299">
        <w:rPr>
          <w:rFonts w:ascii="Courier New" w:hAnsi="Courier New" w:cs="Courier New"/>
          <w:color w:val="212529"/>
          <w:sz w:val="18"/>
          <w:szCs w:val="18"/>
          <w:lang w:val="de-DE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lcd_gotoxy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2F3683C2" w14:textId="77777777" w:rsidR="00FB72D8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9933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="00FB72D8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lcd_puts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text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60BFC371" w14:textId="5C46A4B0" w:rsidR="005A3E1B" w:rsidRPr="005A3E1B" w:rsidRDefault="00FB72D8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ab/>
        <w:t xml:space="preserve">       }</w:t>
      </w:r>
      <w:r w:rsidR="005A3E1B"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="005A3E1B"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="005A3E1B"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="005A3E1B"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="005A3E1B"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</w:p>
    <w:p w14:paraId="37B9AF6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//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Vypsání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počtu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pokusů</w:t>
      </w:r>
      <w:proofErr w:type="spellEnd"/>
    </w:p>
    <w:p w14:paraId="698AC4BA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000066"/>
          <w:sz w:val="18"/>
          <w:szCs w:val="18"/>
          <w:lang w:val="en-US" w:eastAsia="en-US"/>
        </w:rPr>
        <w:t>sprintf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mereni_text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"</w:t>
      </w:r>
      <w:proofErr w:type="spellStart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Zmereno</w:t>
      </w:r>
      <w:proofErr w:type="spellEnd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:%</w:t>
      </w:r>
      <w:proofErr w:type="spellStart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lu</w:t>
      </w:r>
      <w:proofErr w:type="spellEnd"/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"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pocet_mereni</w:t>
      </w:r>
      <w:proofErr w:type="spellEnd"/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++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0BAA0A43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lcd_gotoxy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1558550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lcd_puts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mereni_text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78C2B93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    state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TRGG_START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614884B7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3618458F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</w:t>
      </w:r>
      <w:r w:rsidRPr="005A3E1B"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  <w:t>break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5C315A10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default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:</w:t>
      </w:r>
    </w:p>
    <w:p w14:paraId="6C58ECDB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    state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TRGG_START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2A836D9E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</w:p>
    <w:p w14:paraId="0F111B25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color w:val="B1B100"/>
          <w:sz w:val="18"/>
          <w:szCs w:val="18"/>
          <w:lang w:val="en-US" w:eastAsia="en-US"/>
        </w:rPr>
        <w:t>if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BTN_PUSH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{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//Pokud je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stisknuto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talčítko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-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vynulovat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pokusy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a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napsat</w:t>
      </w:r>
      <w:proofErr w:type="spellEnd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 xml:space="preserve"> </w:t>
      </w:r>
      <w:proofErr w:type="spellStart"/>
      <w:r w:rsidRPr="005A3E1B">
        <w:rPr>
          <w:rFonts w:ascii="Courier New" w:hAnsi="Courier New" w:cs="Courier New"/>
          <w:i/>
          <w:iCs/>
          <w:color w:val="666666"/>
          <w:sz w:val="18"/>
          <w:szCs w:val="18"/>
          <w:lang w:val="en-US" w:eastAsia="en-US"/>
        </w:rPr>
        <w:t>nulu</w:t>
      </w:r>
      <w:proofErr w:type="spellEnd"/>
    </w:p>
    <w:p w14:paraId="1E4B1EA1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pocet_mereni</w:t>
      </w:r>
      <w:proofErr w:type="spellEnd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=</w:t>
      </w: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0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42E2C534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lcd_gotoxy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8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,</w:t>
      </w:r>
      <w:r w:rsidRPr="005A3E1B">
        <w:rPr>
          <w:rFonts w:ascii="Courier New" w:hAnsi="Courier New" w:cs="Courier New"/>
          <w:color w:val="0000DD"/>
          <w:sz w:val="18"/>
          <w:szCs w:val="18"/>
          <w:lang w:val="en-US" w:eastAsia="en-US"/>
        </w:rPr>
        <w:t>1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10B43702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proofErr w:type="spellStart"/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>lcd_puts</w:t>
      </w:r>
      <w:proofErr w:type="spellEnd"/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(</w:t>
      </w:r>
      <w:r w:rsidRPr="005A3E1B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"0       "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)</w:t>
      </w:r>
      <w:r w:rsidRPr="005A3E1B">
        <w:rPr>
          <w:rFonts w:ascii="Courier New" w:hAnsi="Courier New" w:cs="Courier New"/>
          <w:color w:val="339933"/>
          <w:sz w:val="18"/>
          <w:szCs w:val="18"/>
          <w:lang w:val="en-US" w:eastAsia="en-US"/>
        </w:rPr>
        <w:t>;</w:t>
      </w:r>
    </w:p>
    <w:p w14:paraId="6CAEF66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ab/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0F2FD3D8" w14:textId="77777777" w:rsidR="005A3E1B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212529"/>
          <w:sz w:val="18"/>
          <w:szCs w:val="18"/>
          <w:lang w:val="en-US" w:eastAsia="en-US"/>
        </w:rPr>
        <w:t xml:space="preserve">    </w:t>
      </w: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p w14:paraId="768A154C" w14:textId="760F5270" w:rsidR="00327DEC" w:rsidRPr="005A3E1B" w:rsidRDefault="005A3E1B" w:rsidP="005A3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  <w:lang w:val="en-US" w:eastAsia="en-US"/>
        </w:rPr>
      </w:pPr>
      <w:r w:rsidRPr="005A3E1B">
        <w:rPr>
          <w:rFonts w:ascii="Courier New" w:hAnsi="Courier New" w:cs="Courier New"/>
          <w:color w:val="009900"/>
          <w:sz w:val="18"/>
          <w:szCs w:val="18"/>
          <w:lang w:val="en-US" w:eastAsia="en-US"/>
        </w:rPr>
        <w:t>}</w:t>
      </w:r>
    </w:p>
    <w:sectPr w:rsidR="00327DEC" w:rsidRPr="005A3E1B">
      <w:footerReference w:type="default" r:id="rId9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63E4" w14:textId="77777777" w:rsidR="009A7E5B" w:rsidRDefault="009A7E5B">
      <w:r>
        <w:separator/>
      </w:r>
    </w:p>
  </w:endnote>
  <w:endnote w:type="continuationSeparator" w:id="0">
    <w:p w14:paraId="33067BC1" w14:textId="77777777" w:rsidR="009A7E5B" w:rsidRDefault="009A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0"/>
      <w:gridCol w:w="2880"/>
      <w:gridCol w:w="3330"/>
    </w:tblGrid>
    <w:tr w:rsidR="00036220" w14:paraId="71612CBD" w14:textId="77777777" w:rsidTr="00036220">
      <w:trPr>
        <w:trHeight w:val="400"/>
      </w:trPr>
      <w:tc>
        <w:tcPr>
          <w:tcW w:w="4210" w:type="dxa"/>
          <w:vAlign w:val="center"/>
        </w:tcPr>
        <w:p w14:paraId="1324D046" w14:textId="6DC490F6" w:rsidR="00036220" w:rsidRDefault="00036220">
          <w:pPr>
            <w:pStyle w:val="Zpat"/>
            <w:jc w:val="center"/>
          </w:pPr>
          <w:r>
            <w:t>Jméno: Jan PŘIKRYL</w:t>
          </w:r>
        </w:p>
      </w:tc>
      <w:tc>
        <w:tcPr>
          <w:tcW w:w="2880" w:type="dxa"/>
          <w:vAlign w:val="center"/>
        </w:tcPr>
        <w:p w14:paraId="0656D165" w14:textId="69C5BF99" w:rsidR="00036220" w:rsidRDefault="00036220">
          <w:pPr>
            <w:pStyle w:val="Zpat"/>
            <w:jc w:val="center"/>
          </w:pPr>
          <w:r>
            <w:t xml:space="preserve">Třída: </w:t>
          </w:r>
          <w:r w:rsidR="003A0FA2">
            <w:t>4</w:t>
          </w:r>
          <w:r>
            <w:t>B</w:t>
          </w:r>
        </w:p>
      </w:tc>
      <w:tc>
        <w:tcPr>
          <w:tcW w:w="3330" w:type="dxa"/>
          <w:vAlign w:val="center"/>
        </w:tcPr>
        <w:p w14:paraId="15F84AFB" w14:textId="62736C8C" w:rsidR="00036220" w:rsidRDefault="00036220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>
            <w:rPr>
              <w:rStyle w:val="slostrnky"/>
              <w:noProof/>
            </w:rPr>
            <w:t>3</w:t>
          </w:r>
          <w:r>
            <w:rPr>
              <w:rStyle w:val="slostrnky"/>
            </w:rPr>
            <w:fldChar w:fldCharType="end"/>
          </w:r>
          <w:r>
            <w:rPr>
              <w:rStyle w:val="slostrnky"/>
            </w:rPr>
            <w:t>/</w:t>
          </w:r>
          <w:r w:rsidR="007D00D9">
            <w:rPr>
              <w:rStyle w:val="slostrnky"/>
            </w:rPr>
            <w:t>5</w:t>
          </w:r>
        </w:p>
      </w:tc>
    </w:tr>
  </w:tbl>
  <w:p w14:paraId="37FE3949" w14:textId="77777777" w:rsidR="00D87A76" w:rsidRDefault="00D87A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18AC" w14:textId="77777777" w:rsidR="009A7E5B" w:rsidRDefault="009A7E5B">
      <w:r>
        <w:separator/>
      </w:r>
    </w:p>
  </w:footnote>
  <w:footnote w:type="continuationSeparator" w:id="0">
    <w:p w14:paraId="78BEA8A3" w14:textId="77777777" w:rsidR="009A7E5B" w:rsidRDefault="009A7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F4"/>
    <w:multiLevelType w:val="multilevel"/>
    <w:tmpl w:val="946A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3D97"/>
    <w:multiLevelType w:val="hybridMultilevel"/>
    <w:tmpl w:val="2ADED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6455"/>
    <w:multiLevelType w:val="hybridMultilevel"/>
    <w:tmpl w:val="AE70A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A4B52"/>
    <w:multiLevelType w:val="hybridMultilevel"/>
    <w:tmpl w:val="A42CBAF6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4600A90"/>
    <w:multiLevelType w:val="hybridMultilevel"/>
    <w:tmpl w:val="402400EC"/>
    <w:lvl w:ilvl="0" w:tplc="D30AC15A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5FE1459"/>
    <w:multiLevelType w:val="hybridMultilevel"/>
    <w:tmpl w:val="ADD09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A49E3"/>
    <w:multiLevelType w:val="hybridMultilevel"/>
    <w:tmpl w:val="A364DB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16C71440"/>
    <w:multiLevelType w:val="hybridMultilevel"/>
    <w:tmpl w:val="F1B2BBA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2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3" w15:restartNumberingAfterBreak="0">
    <w:nsid w:val="1E3F0725"/>
    <w:multiLevelType w:val="hybridMultilevel"/>
    <w:tmpl w:val="3F68D7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17BDF"/>
    <w:multiLevelType w:val="hybridMultilevel"/>
    <w:tmpl w:val="D542C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6" w15:restartNumberingAfterBreak="0">
    <w:nsid w:val="2D1C35B8"/>
    <w:multiLevelType w:val="hybridMultilevel"/>
    <w:tmpl w:val="7D7A14FE"/>
    <w:lvl w:ilvl="0" w:tplc="38DCA1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21F7C55"/>
    <w:multiLevelType w:val="hybridMultilevel"/>
    <w:tmpl w:val="E4AC46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60485"/>
    <w:multiLevelType w:val="hybridMultilevel"/>
    <w:tmpl w:val="BD3C2812"/>
    <w:lvl w:ilvl="0" w:tplc="CA1ACDE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0C1B42"/>
    <w:multiLevelType w:val="hybridMultilevel"/>
    <w:tmpl w:val="78CC9D3E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1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22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F540401"/>
    <w:multiLevelType w:val="hybridMultilevel"/>
    <w:tmpl w:val="DC425E82"/>
    <w:lvl w:ilvl="0" w:tplc="040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08E29C4"/>
    <w:multiLevelType w:val="hybridMultilevel"/>
    <w:tmpl w:val="08B42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51A28"/>
    <w:multiLevelType w:val="hybridMultilevel"/>
    <w:tmpl w:val="8544E3E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B660A"/>
    <w:multiLevelType w:val="hybridMultilevel"/>
    <w:tmpl w:val="8736A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4A0"/>
    <w:multiLevelType w:val="hybridMultilevel"/>
    <w:tmpl w:val="FE442206"/>
    <w:lvl w:ilvl="0" w:tplc="040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BBD365F"/>
    <w:multiLevelType w:val="hybridMultilevel"/>
    <w:tmpl w:val="383CC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8B25F1"/>
    <w:multiLevelType w:val="hybridMultilevel"/>
    <w:tmpl w:val="8E304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E6AE9"/>
    <w:multiLevelType w:val="hybridMultilevel"/>
    <w:tmpl w:val="8E20E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40559"/>
    <w:multiLevelType w:val="hybridMultilevel"/>
    <w:tmpl w:val="5E5A3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35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6" w15:restartNumberingAfterBreak="0">
    <w:nsid w:val="6AE5258D"/>
    <w:multiLevelType w:val="hybridMultilevel"/>
    <w:tmpl w:val="943410F0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7" w15:restartNumberingAfterBreak="0">
    <w:nsid w:val="6D3C67E8"/>
    <w:multiLevelType w:val="hybridMultilevel"/>
    <w:tmpl w:val="0BBCA5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80F5C"/>
    <w:multiLevelType w:val="hybridMultilevel"/>
    <w:tmpl w:val="2332AF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30CFC"/>
    <w:multiLevelType w:val="hybridMultilevel"/>
    <w:tmpl w:val="34B46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B328C"/>
    <w:multiLevelType w:val="hybridMultilevel"/>
    <w:tmpl w:val="B448A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23AA9"/>
    <w:multiLevelType w:val="hybridMultilevel"/>
    <w:tmpl w:val="AD9838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9"/>
  </w:num>
  <w:num w:numId="4">
    <w:abstractNumId w:val="30"/>
  </w:num>
  <w:num w:numId="5">
    <w:abstractNumId w:val="8"/>
  </w:num>
  <w:num w:numId="6">
    <w:abstractNumId w:val="34"/>
  </w:num>
  <w:num w:numId="7">
    <w:abstractNumId w:val="12"/>
  </w:num>
  <w:num w:numId="8">
    <w:abstractNumId w:val="15"/>
  </w:num>
  <w:num w:numId="9">
    <w:abstractNumId w:val="43"/>
  </w:num>
  <w:num w:numId="10">
    <w:abstractNumId w:val="41"/>
  </w:num>
  <w:num w:numId="11">
    <w:abstractNumId w:val="11"/>
  </w:num>
  <w:num w:numId="12">
    <w:abstractNumId w:val="35"/>
  </w:num>
  <w:num w:numId="13">
    <w:abstractNumId w:val="21"/>
  </w:num>
  <w:num w:numId="14">
    <w:abstractNumId w:val="17"/>
  </w:num>
  <w:num w:numId="15">
    <w:abstractNumId w:val="22"/>
  </w:num>
  <w:num w:numId="16">
    <w:abstractNumId w:val="23"/>
  </w:num>
  <w:num w:numId="17">
    <w:abstractNumId w:val="40"/>
  </w:num>
  <w:num w:numId="18">
    <w:abstractNumId w:val="42"/>
  </w:num>
  <w:num w:numId="19">
    <w:abstractNumId w:val="19"/>
  </w:num>
  <w:num w:numId="20">
    <w:abstractNumId w:val="16"/>
  </w:num>
  <w:num w:numId="21">
    <w:abstractNumId w:val="25"/>
  </w:num>
  <w:num w:numId="22">
    <w:abstractNumId w:val="33"/>
  </w:num>
  <w:num w:numId="23">
    <w:abstractNumId w:val="27"/>
  </w:num>
  <w:num w:numId="24">
    <w:abstractNumId w:val="37"/>
  </w:num>
  <w:num w:numId="25">
    <w:abstractNumId w:val="38"/>
  </w:num>
  <w:num w:numId="26">
    <w:abstractNumId w:val="13"/>
  </w:num>
  <w:num w:numId="27">
    <w:abstractNumId w:val="18"/>
  </w:num>
  <w:num w:numId="28">
    <w:abstractNumId w:val="14"/>
  </w:num>
  <w:num w:numId="29">
    <w:abstractNumId w:val="24"/>
  </w:num>
  <w:num w:numId="30">
    <w:abstractNumId w:val="39"/>
  </w:num>
  <w:num w:numId="31">
    <w:abstractNumId w:val="4"/>
  </w:num>
  <w:num w:numId="32">
    <w:abstractNumId w:val="26"/>
  </w:num>
  <w:num w:numId="33">
    <w:abstractNumId w:val="10"/>
  </w:num>
  <w:num w:numId="34">
    <w:abstractNumId w:val="28"/>
  </w:num>
  <w:num w:numId="35">
    <w:abstractNumId w:val="2"/>
  </w:num>
  <w:num w:numId="36">
    <w:abstractNumId w:val="32"/>
  </w:num>
  <w:num w:numId="37">
    <w:abstractNumId w:val="0"/>
  </w:num>
  <w:num w:numId="38">
    <w:abstractNumId w:val="1"/>
  </w:num>
  <w:num w:numId="39">
    <w:abstractNumId w:val="6"/>
  </w:num>
  <w:num w:numId="40">
    <w:abstractNumId w:val="31"/>
  </w:num>
  <w:num w:numId="41">
    <w:abstractNumId w:val="3"/>
  </w:num>
  <w:num w:numId="42">
    <w:abstractNumId w:val="36"/>
  </w:num>
  <w:num w:numId="43">
    <w:abstractNumId w:val="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tzAxs7QwNDExsjBR0lEKTi0uzszPAykwNK4FAAAr/wUtAAAA"/>
  </w:docVars>
  <w:rsids>
    <w:rsidRoot w:val="00516903"/>
    <w:rsid w:val="00003BE6"/>
    <w:rsid w:val="0001229C"/>
    <w:rsid w:val="00015EE7"/>
    <w:rsid w:val="00036220"/>
    <w:rsid w:val="00042891"/>
    <w:rsid w:val="000548F5"/>
    <w:rsid w:val="00061CCF"/>
    <w:rsid w:val="000723F9"/>
    <w:rsid w:val="00072ABF"/>
    <w:rsid w:val="00074BBD"/>
    <w:rsid w:val="00084269"/>
    <w:rsid w:val="00087647"/>
    <w:rsid w:val="000915C7"/>
    <w:rsid w:val="00093B81"/>
    <w:rsid w:val="00095B72"/>
    <w:rsid w:val="00097F02"/>
    <w:rsid w:val="000A28AA"/>
    <w:rsid w:val="000A6B1D"/>
    <w:rsid w:val="000C1188"/>
    <w:rsid w:val="000C246A"/>
    <w:rsid w:val="000C4860"/>
    <w:rsid w:val="000D7460"/>
    <w:rsid w:val="000E25BC"/>
    <w:rsid w:val="000F7A0B"/>
    <w:rsid w:val="001007EE"/>
    <w:rsid w:val="0010490E"/>
    <w:rsid w:val="00107CA0"/>
    <w:rsid w:val="0012200A"/>
    <w:rsid w:val="00126B76"/>
    <w:rsid w:val="00132E40"/>
    <w:rsid w:val="00140715"/>
    <w:rsid w:val="0014148A"/>
    <w:rsid w:val="001452F7"/>
    <w:rsid w:val="00146AA5"/>
    <w:rsid w:val="00151676"/>
    <w:rsid w:val="00151775"/>
    <w:rsid w:val="0015264F"/>
    <w:rsid w:val="00154BA0"/>
    <w:rsid w:val="001569FD"/>
    <w:rsid w:val="00166EA1"/>
    <w:rsid w:val="00170290"/>
    <w:rsid w:val="001734A0"/>
    <w:rsid w:val="00185CC8"/>
    <w:rsid w:val="001941C6"/>
    <w:rsid w:val="001A3111"/>
    <w:rsid w:val="001A70A1"/>
    <w:rsid w:val="001C0386"/>
    <w:rsid w:val="001C0432"/>
    <w:rsid w:val="001C1F9C"/>
    <w:rsid w:val="001C2970"/>
    <w:rsid w:val="001C41C6"/>
    <w:rsid w:val="001C5B68"/>
    <w:rsid w:val="001E4EDF"/>
    <w:rsid w:val="00201C23"/>
    <w:rsid w:val="00204033"/>
    <w:rsid w:val="002314CD"/>
    <w:rsid w:val="0023306A"/>
    <w:rsid w:val="00242E73"/>
    <w:rsid w:val="00246374"/>
    <w:rsid w:val="002544BB"/>
    <w:rsid w:val="00263193"/>
    <w:rsid w:val="00270DB0"/>
    <w:rsid w:val="00271F43"/>
    <w:rsid w:val="00282E63"/>
    <w:rsid w:val="002903E5"/>
    <w:rsid w:val="002973CE"/>
    <w:rsid w:val="002A3277"/>
    <w:rsid w:val="002C28ED"/>
    <w:rsid w:val="002D1851"/>
    <w:rsid w:val="002D6E44"/>
    <w:rsid w:val="002E06CF"/>
    <w:rsid w:val="002E261E"/>
    <w:rsid w:val="002E4D7C"/>
    <w:rsid w:val="002F091A"/>
    <w:rsid w:val="00304863"/>
    <w:rsid w:val="00322420"/>
    <w:rsid w:val="0032345B"/>
    <w:rsid w:val="00327454"/>
    <w:rsid w:val="00327DEC"/>
    <w:rsid w:val="00331889"/>
    <w:rsid w:val="00345F82"/>
    <w:rsid w:val="003536EB"/>
    <w:rsid w:val="00363E30"/>
    <w:rsid w:val="00373E6F"/>
    <w:rsid w:val="00377990"/>
    <w:rsid w:val="00381B0B"/>
    <w:rsid w:val="0038535F"/>
    <w:rsid w:val="00390E4C"/>
    <w:rsid w:val="00394AEB"/>
    <w:rsid w:val="003A0FA2"/>
    <w:rsid w:val="003C0377"/>
    <w:rsid w:val="003C0923"/>
    <w:rsid w:val="003C77A3"/>
    <w:rsid w:val="003D1E7E"/>
    <w:rsid w:val="003D7052"/>
    <w:rsid w:val="003E25D2"/>
    <w:rsid w:val="003E5B22"/>
    <w:rsid w:val="003F4A94"/>
    <w:rsid w:val="0040102A"/>
    <w:rsid w:val="00406872"/>
    <w:rsid w:val="00413093"/>
    <w:rsid w:val="004168E6"/>
    <w:rsid w:val="00426867"/>
    <w:rsid w:val="00433434"/>
    <w:rsid w:val="00444D0C"/>
    <w:rsid w:val="00446AA1"/>
    <w:rsid w:val="00452952"/>
    <w:rsid w:val="00457631"/>
    <w:rsid w:val="004655FA"/>
    <w:rsid w:val="0047203F"/>
    <w:rsid w:val="00472B04"/>
    <w:rsid w:val="00494871"/>
    <w:rsid w:val="00496F12"/>
    <w:rsid w:val="004A55A0"/>
    <w:rsid w:val="004A74A7"/>
    <w:rsid w:val="004C4517"/>
    <w:rsid w:val="004C5DFC"/>
    <w:rsid w:val="004E4D83"/>
    <w:rsid w:val="005037C2"/>
    <w:rsid w:val="00503986"/>
    <w:rsid w:val="00504673"/>
    <w:rsid w:val="00507C2B"/>
    <w:rsid w:val="00516903"/>
    <w:rsid w:val="00525DBF"/>
    <w:rsid w:val="005267BC"/>
    <w:rsid w:val="00537EE9"/>
    <w:rsid w:val="00551319"/>
    <w:rsid w:val="00552FEF"/>
    <w:rsid w:val="00553C7E"/>
    <w:rsid w:val="005549CF"/>
    <w:rsid w:val="00563830"/>
    <w:rsid w:val="0056474D"/>
    <w:rsid w:val="00576699"/>
    <w:rsid w:val="00587726"/>
    <w:rsid w:val="00597701"/>
    <w:rsid w:val="005A08CF"/>
    <w:rsid w:val="005A3E1B"/>
    <w:rsid w:val="005C18AE"/>
    <w:rsid w:val="005C54E9"/>
    <w:rsid w:val="005D21B5"/>
    <w:rsid w:val="005D2F1B"/>
    <w:rsid w:val="005D631D"/>
    <w:rsid w:val="005E40AE"/>
    <w:rsid w:val="005E454E"/>
    <w:rsid w:val="005E668B"/>
    <w:rsid w:val="005F207D"/>
    <w:rsid w:val="005F7CED"/>
    <w:rsid w:val="00603B4E"/>
    <w:rsid w:val="006148B5"/>
    <w:rsid w:val="006256E3"/>
    <w:rsid w:val="00626844"/>
    <w:rsid w:val="006328AD"/>
    <w:rsid w:val="006339EE"/>
    <w:rsid w:val="0064280A"/>
    <w:rsid w:val="0065161B"/>
    <w:rsid w:val="00662B15"/>
    <w:rsid w:val="0066392B"/>
    <w:rsid w:val="006837B9"/>
    <w:rsid w:val="00690DB6"/>
    <w:rsid w:val="006918AD"/>
    <w:rsid w:val="00694E58"/>
    <w:rsid w:val="006A05CB"/>
    <w:rsid w:val="006A4D31"/>
    <w:rsid w:val="006B56FF"/>
    <w:rsid w:val="006B72B8"/>
    <w:rsid w:val="006B761D"/>
    <w:rsid w:val="006C352E"/>
    <w:rsid w:val="006C4C53"/>
    <w:rsid w:val="006C6633"/>
    <w:rsid w:val="006D38FE"/>
    <w:rsid w:val="006D3AB3"/>
    <w:rsid w:val="006D65A1"/>
    <w:rsid w:val="006F3248"/>
    <w:rsid w:val="0070365A"/>
    <w:rsid w:val="007245EB"/>
    <w:rsid w:val="0074327C"/>
    <w:rsid w:val="00743B16"/>
    <w:rsid w:val="00756BA5"/>
    <w:rsid w:val="00757B20"/>
    <w:rsid w:val="0076398F"/>
    <w:rsid w:val="007805CF"/>
    <w:rsid w:val="007810F8"/>
    <w:rsid w:val="00781904"/>
    <w:rsid w:val="007A7AF4"/>
    <w:rsid w:val="007C5C9B"/>
    <w:rsid w:val="007C7102"/>
    <w:rsid w:val="007D00D9"/>
    <w:rsid w:val="007D37CF"/>
    <w:rsid w:val="007E30CB"/>
    <w:rsid w:val="007E500F"/>
    <w:rsid w:val="00801994"/>
    <w:rsid w:val="008036E0"/>
    <w:rsid w:val="00807781"/>
    <w:rsid w:val="00821F11"/>
    <w:rsid w:val="00823037"/>
    <w:rsid w:val="00825A47"/>
    <w:rsid w:val="00836A6E"/>
    <w:rsid w:val="00836B71"/>
    <w:rsid w:val="00840D72"/>
    <w:rsid w:val="008431C1"/>
    <w:rsid w:val="00851CFB"/>
    <w:rsid w:val="008578A9"/>
    <w:rsid w:val="00861FC6"/>
    <w:rsid w:val="0086268A"/>
    <w:rsid w:val="008654C0"/>
    <w:rsid w:val="00871091"/>
    <w:rsid w:val="00873535"/>
    <w:rsid w:val="00874EAB"/>
    <w:rsid w:val="00877A76"/>
    <w:rsid w:val="0088629E"/>
    <w:rsid w:val="008A0A2E"/>
    <w:rsid w:val="008A3723"/>
    <w:rsid w:val="008C71E1"/>
    <w:rsid w:val="008D150D"/>
    <w:rsid w:val="008E371F"/>
    <w:rsid w:val="008E4613"/>
    <w:rsid w:val="008F4ECE"/>
    <w:rsid w:val="008F5EDB"/>
    <w:rsid w:val="008F7594"/>
    <w:rsid w:val="009051F8"/>
    <w:rsid w:val="009111B6"/>
    <w:rsid w:val="009153E7"/>
    <w:rsid w:val="009175D7"/>
    <w:rsid w:val="009512AD"/>
    <w:rsid w:val="009540C7"/>
    <w:rsid w:val="00956625"/>
    <w:rsid w:val="00961D91"/>
    <w:rsid w:val="00967646"/>
    <w:rsid w:val="00973CA9"/>
    <w:rsid w:val="00986477"/>
    <w:rsid w:val="0099139A"/>
    <w:rsid w:val="00995A65"/>
    <w:rsid w:val="009A2083"/>
    <w:rsid w:val="009A7E5B"/>
    <w:rsid w:val="009B77C7"/>
    <w:rsid w:val="009C27A4"/>
    <w:rsid w:val="009D6BAE"/>
    <w:rsid w:val="009E2E92"/>
    <w:rsid w:val="009E5BFE"/>
    <w:rsid w:val="009F0BAE"/>
    <w:rsid w:val="009F321D"/>
    <w:rsid w:val="00A05156"/>
    <w:rsid w:val="00A17F67"/>
    <w:rsid w:val="00A21B5D"/>
    <w:rsid w:val="00A36966"/>
    <w:rsid w:val="00A37129"/>
    <w:rsid w:val="00A46BA4"/>
    <w:rsid w:val="00A46DA5"/>
    <w:rsid w:val="00A53E09"/>
    <w:rsid w:val="00A555BE"/>
    <w:rsid w:val="00A57671"/>
    <w:rsid w:val="00A609B2"/>
    <w:rsid w:val="00A673B3"/>
    <w:rsid w:val="00A678C7"/>
    <w:rsid w:val="00A72322"/>
    <w:rsid w:val="00A72ECA"/>
    <w:rsid w:val="00A767E8"/>
    <w:rsid w:val="00A959CF"/>
    <w:rsid w:val="00AB2E7C"/>
    <w:rsid w:val="00AC312B"/>
    <w:rsid w:val="00AC4237"/>
    <w:rsid w:val="00AC7469"/>
    <w:rsid w:val="00AD5938"/>
    <w:rsid w:val="00AE24B5"/>
    <w:rsid w:val="00AF1503"/>
    <w:rsid w:val="00AF6A2B"/>
    <w:rsid w:val="00B153FD"/>
    <w:rsid w:val="00B26E6C"/>
    <w:rsid w:val="00B35E65"/>
    <w:rsid w:val="00B46572"/>
    <w:rsid w:val="00B67EA0"/>
    <w:rsid w:val="00B73C17"/>
    <w:rsid w:val="00B75E05"/>
    <w:rsid w:val="00B82509"/>
    <w:rsid w:val="00B8791E"/>
    <w:rsid w:val="00B90932"/>
    <w:rsid w:val="00BA506A"/>
    <w:rsid w:val="00BB441E"/>
    <w:rsid w:val="00BC5257"/>
    <w:rsid w:val="00BC5468"/>
    <w:rsid w:val="00BD7428"/>
    <w:rsid w:val="00BF2567"/>
    <w:rsid w:val="00BF492E"/>
    <w:rsid w:val="00C116D3"/>
    <w:rsid w:val="00C13E09"/>
    <w:rsid w:val="00C14152"/>
    <w:rsid w:val="00C2330F"/>
    <w:rsid w:val="00C279DD"/>
    <w:rsid w:val="00C3700D"/>
    <w:rsid w:val="00C37C8D"/>
    <w:rsid w:val="00C4670C"/>
    <w:rsid w:val="00C54768"/>
    <w:rsid w:val="00C56960"/>
    <w:rsid w:val="00C6181A"/>
    <w:rsid w:val="00C72795"/>
    <w:rsid w:val="00C77BBE"/>
    <w:rsid w:val="00C84844"/>
    <w:rsid w:val="00C9034B"/>
    <w:rsid w:val="00CA2D9B"/>
    <w:rsid w:val="00CA3004"/>
    <w:rsid w:val="00CB2418"/>
    <w:rsid w:val="00CB264D"/>
    <w:rsid w:val="00CB270A"/>
    <w:rsid w:val="00CB335A"/>
    <w:rsid w:val="00CC4BD6"/>
    <w:rsid w:val="00CD272B"/>
    <w:rsid w:val="00CD465E"/>
    <w:rsid w:val="00CD6587"/>
    <w:rsid w:val="00CE66F1"/>
    <w:rsid w:val="00CF0ED3"/>
    <w:rsid w:val="00CF2D8C"/>
    <w:rsid w:val="00CF36AB"/>
    <w:rsid w:val="00CF59C4"/>
    <w:rsid w:val="00D0187C"/>
    <w:rsid w:val="00D01A02"/>
    <w:rsid w:val="00D03668"/>
    <w:rsid w:val="00D061CF"/>
    <w:rsid w:val="00D06AA1"/>
    <w:rsid w:val="00D120A6"/>
    <w:rsid w:val="00D25BB1"/>
    <w:rsid w:val="00D301D5"/>
    <w:rsid w:val="00D30B31"/>
    <w:rsid w:val="00D32680"/>
    <w:rsid w:val="00D403D7"/>
    <w:rsid w:val="00D40429"/>
    <w:rsid w:val="00D4601E"/>
    <w:rsid w:val="00D50927"/>
    <w:rsid w:val="00D604B8"/>
    <w:rsid w:val="00D702F9"/>
    <w:rsid w:val="00D83FAD"/>
    <w:rsid w:val="00D87A76"/>
    <w:rsid w:val="00DA44DD"/>
    <w:rsid w:val="00DC1F40"/>
    <w:rsid w:val="00DF5C42"/>
    <w:rsid w:val="00E054E0"/>
    <w:rsid w:val="00E146F3"/>
    <w:rsid w:val="00E22299"/>
    <w:rsid w:val="00E450F6"/>
    <w:rsid w:val="00E47311"/>
    <w:rsid w:val="00E51AC2"/>
    <w:rsid w:val="00E610A3"/>
    <w:rsid w:val="00E63D91"/>
    <w:rsid w:val="00E6513F"/>
    <w:rsid w:val="00E66611"/>
    <w:rsid w:val="00E72335"/>
    <w:rsid w:val="00E75A29"/>
    <w:rsid w:val="00E82CAF"/>
    <w:rsid w:val="00E915E8"/>
    <w:rsid w:val="00EA5372"/>
    <w:rsid w:val="00EB11A2"/>
    <w:rsid w:val="00EB4E57"/>
    <w:rsid w:val="00EC14A8"/>
    <w:rsid w:val="00EC20FE"/>
    <w:rsid w:val="00ED5056"/>
    <w:rsid w:val="00ED6AB8"/>
    <w:rsid w:val="00EE25A9"/>
    <w:rsid w:val="00EE6C50"/>
    <w:rsid w:val="00F12EE6"/>
    <w:rsid w:val="00F232EE"/>
    <w:rsid w:val="00F25649"/>
    <w:rsid w:val="00F4069D"/>
    <w:rsid w:val="00F52AD3"/>
    <w:rsid w:val="00F61DD8"/>
    <w:rsid w:val="00F6259B"/>
    <w:rsid w:val="00F6294C"/>
    <w:rsid w:val="00F74766"/>
    <w:rsid w:val="00F82181"/>
    <w:rsid w:val="00F840E1"/>
    <w:rsid w:val="00F844CE"/>
    <w:rsid w:val="00F91616"/>
    <w:rsid w:val="00F96906"/>
    <w:rsid w:val="00FA3FC2"/>
    <w:rsid w:val="00FB72D8"/>
    <w:rsid w:val="00FC1765"/>
    <w:rsid w:val="00FC3FE1"/>
    <w:rsid w:val="00FD1B41"/>
    <w:rsid w:val="00FD4F79"/>
    <w:rsid w:val="00FE0646"/>
    <w:rsid w:val="00FF299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0373EB78"/>
  <w15:docId w15:val="{C7DEF455-14D8-4369-A48E-DC258DB8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7DEC"/>
    <w:rPr>
      <w:sz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paragraph" w:styleId="Odstavecseseznamem">
    <w:name w:val="List Paragraph"/>
    <w:basedOn w:val="Normln"/>
    <w:uiPriority w:val="34"/>
    <w:qFormat/>
    <w:rsid w:val="00E63D91"/>
    <w:pPr>
      <w:ind w:left="720"/>
      <w:contextualSpacing/>
    </w:pPr>
  </w:style>
  <w:style w:type="table" w:styleId="Mkatabulky">
    <w:name w:val="Table Grid"/>
    <w:basedOn w:val="Normlntabulka"/>
    <w:uiPriority w:val="39"/>
    <w:unhideWhenUsed/>
    <w:rsid w:val="00662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D7428"/>
    <w:pPr>
      <w:spacing w:after="200"/>
    </w:pPr>
    <w:rPr>
      <w:i/>
      <w:iCs/>
      <w:color w:val="1F497D" w:themeColor="text2"/>
      <w:sz w:val="18"/>
      <w:szCs w:val="18"/>
    </w:rPr>
  </w:style>
  <w:style w:type="paragraph" w:styleId="Bezmezer">
    <w:name w:val="No Spacing"/>
    <w:uiPriority w:val="1"/>
    <w:qFormat/>
    <w:rsid w:val="00304863"/>
    <w:rPr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304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13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9139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dpisobsahu">
    <w:name w:val="TOC Heading"/>
    <w:basedOn w:val="Nadpis1"/>
    <w:next w:val="Normln"/>
    <w:uiPriority w:val="39"/>
    <w:unhideWhenUsed/>
    <w:qFormat/>
    <w:rsid w:val="0099139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DC1F40"/>
    <w:pPr>
      <w:tabs>
        <w:tab w:val="right" w:pos="10365"/>
        <w:tab w:val="right" w:leader="dot" w:pos="11045"/>
      </w:tabs>
      <w:spacing w:after="100"/>
      <w:ind w:left="374" w:right="230"/>
    </w:pPr>
  </w:style>
  <w:style w:type="paragraph" w:styleId="Obsah1">
    <w:name w:val="toc 1"/>
    <w:basedOn w:val="Normln"/>
    <w:next w:val="Normln"/>
    <w:autoRedefine/>
    <w:uiPriority w:val="39"/>
    <w:unhideWhenUsed/>
    <w:rsid w:val="00DC1F40"/>
    <w:pPr>
      <w:tabs>
        <w:tab w:val="right" w:pos="10365"/>
        <w:tab w:val="right" w:leader="dot" w:pos="11045"/>
      </w:tabs>
      <w:spacing w:after="100"/>
      <w:ind w:left="374" w:right="226"/>
    </w:pPr>
  </w:style>
  <w:style w:type="paragraph" w:styleId="Obsah3">
    <w:name w:val="toc 3"/>
    <w:basedOn w:val="Normln"/>
    <w:next w:val="Normln"/>
    <w:autoRedefine/>
    <w:uiPriority w:val="39"/>
    <w:unhideWhenUsed/>
    <w:rsid w:val="0099139A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9139A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C0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C0923"/>
    <w:rPr>
      <w:rFonts w:ascii="Courier New" w:hAnsi="Courier New" w:cs="Courier New"/>
    </w:rPr>
  </w:style>
  <w:style w:type="character" w:styleId="Nevyeenzmnka">
    <w:name w:val="Unresolved Mention"/>
    <w:basedOn w:val="Standardnpsmoodstavce"/>
    <w:uiPriority w:val="99"/>
    <w:semiHidden/>
    <w:unhideWhenUsed/>
    <w:rsid w:val="00503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066E-E597-4BB9-A64F-A9CC119B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2002_03.dot</Template>
  <TotalTime>275</TotalTime>
  <Pages>7</Pages>
  <Words>1224</Words>
  <Characters>9261</Characters>
  <Application>Microsoft Office Word</Application>
  <DocSecurity>0</DocSecurity>
  <Lines>77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Protokol do měření</vt:lpstr>
      <vt:lpstr>Vyšší odborná škola a Střední průmyslová škola elektrotechnická</vt:lpstr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do měření</dc:title>
  <dc:creator>Jan Přikryl</dc:creator>
  <cp:lastModifiedBy>Jan Přikryl</cp:lastModifiedBy>
  <cp:revision>22</cp:revision>
  <cp:lastPrinted>2022-01-17T16:55:00Z</cp:lastPrinted>
  <dcterms:created xsi:type="dcterms:W3CDTF">2022-01-14T15:20:00Z</dcterms:created>
  <dcterms:modified xsi:type="dcterms:W3CDTF">2022-01-17T16:56:00Z</dcterms:modified>
</cp:coreProperties>
</file>